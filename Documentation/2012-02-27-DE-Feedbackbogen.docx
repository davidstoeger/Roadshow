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74" w:rsidRPr="004A6500" w:rsidRDefault="00881280" w:rsidP="002334F2">
      <w:pPr>
        <w:pStyle w:val="Titel"/>
        <w:rPr>
          <w:lang w:val="en-US"/>
        </w:rPr>
      </w:pPr>
      <w:r w:rsidRPr="004A6500">
        <w:rPr>
          <w:lang w:val="en-US"/>
        </w:rPr>
        <w:t>Sitecore Roadshow 1</w:t>
      </w:r>
      <w:r w:rsidR="004A6500" w:rsidRPr="004A6500">
        <w:rPr>
          <w:lang w:val="en-US"/>
        </w:rPr>
        <w:t xml:space="preserve"> - </w:t>
      </w:r>
      <w:r w:rsidR="002334F2">
        <w:rPr>
          <w:lang w:val="en-US"/>
        </w:rPr>
        <w:t>Feedback</w:t>
      </w:r>
    </w:p>
    <w:p w:rsidR="00375574" w:rsidRPr="00375574" w:rsidRDefault="00BD59E7" w:rsidP="004A6500">
      <w:pPr>
        <w:tabs>
          <w:tab w:val="left" w:pos="1276"/>
        </w:tabs>
        <w:spacing w:after="0" w:line="240" w:lineRule="auto"/>
      </w:pPr>
      <w:bookmarkStart w:id="0" w:name="_Toc56578950"/>
      <w:proofErr w:type="spellStart"/>
      <w:r>
        <w:t>Unternehmen</w:t>
      </w:r>
      <w:proofErr w:type="spellEnd"/>
      <w:r w:rsidR="00375574" w:rsidRPr="00375574">
        <w:t xml:space="preserve">: </w:t>
      </w:r>
      <w:r w:rsidR="00375574" w:rsidRPr="00375574">
        <w:tab/>
      </w:r>
      <w:bookmarkEnd w:id="0"/>
      <w:r w:rsidR="00CE245B">
        <w:tab/>
      </w:r>
      <w:r w:rsidR="004A6500">
        <w:t>_________________________________________</w:t>
      </w:r>
    </w:p>
    <w:p w:rsidR="00375574" w:rsidRPr="00375574" w:rsidRDefault="00375574" w:rsidP="00BD59E7">
      <w:pPr>
        <w:tabs>
          <w:tab w:val="left" w:pos="1276"/>
        </w:tabs>
        <w:spacing w:after="0" w:line="240" w:lineRule="auto"/>
      </w:pPr>
      <w:bookmarkStart w:id="1" w:name="_Toc56578951"/>
      <w:r w:rsidRPr="00375574">
        <w:t>Dat</w:t>
      </w:r>
      <w:r w:rsidR="00BD59E7">
        <w:t>um:</w:t>
      </w:r>
      <w:r w:rsidR="00BD59E7">
        <w:tab/>
      </w:r>
      <w:r w:rsidRPr="00375574">
        <w:tab/>
      </w:r>
      <w:bookmarkEnd w:id="1"/>
      <w:r w:rsidR="00CE245B">
        <w:tab/>
      </w:r>
      <w:r w:rsidR="004A6500">
        <w:t>_________________________________________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2334F2" w:rsidRPr="002334F2" w:rsidTr="00086D20">
        <w:trPr>
          <w:trHeight w:val="485"/>
        </w:trPr>
        <w:tc>
          <w:tcPr>
            <w:tcW w:w="6629" w:type="dxa"/>
          </w:tcPr>
          <w:p w:rsidR="002334F2" w:rsidRPr="00086D20" w:rsidRDefault="00086D20" w:rsidP="00375574">
            <w:pPr>
              <w:rPr>
                <w:b/>
                <w:bCs/>
                <w:lang w:val="de-AT"/>
              </w:rPr>
            </w:pPr>
            <w:r w:rsidRPr="00086D20">
              <w:rPr>
                <w:b/>
                <w:bCs/>
                <w:lang w:val="de-AT"/>
              </w:rPr>
              <w:t>Fragen zu den Themen</w:t>
            </w:r>
            <w:r>
              <w:rPr>
                <w:b/>
                <w:bCs/>
                <w:lang w:val="de-AT"/>
              </w:rPr>
              <w:t xml:space="preserve"> der Roadshow</w:t>
            </w:r>
          </w:p>
        </w:tc>
        <w:tc>
          <w:tcPr>
            <w:tcW w:w="522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F9B5778" wp14:editId="75775203">
                  <wp:extent cx="194310" cy="1987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7D922400" wp14:editId="6A7C139A">
                  <wp:extent cx="194945" cy="19240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3508E1AC" wp14:editId="30C65E73">
                  <wp:extent cx="194310" cy="202565"/>
                  <wp:effectExtent l="0" t="0" r="0" b="698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52228E2" wp14:editId="4A874E67">
                  <wp:extent cx="194945" cy="19748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3D79943" wp14:editId="411F82FF">
                  <wp:extent cx="194945" cy="167005"/>
                  <wp:effectExtent l="0" t="0" r="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4F2" w:rsidRPr="002334F2" w:rsidTr="00086D20">
        <w:trPr>
          <w:trHeight w:val="421"/>
        </w:trPr>
        <w:tc>
          <w:tcPr>
            <w:tcW w:w="6629" w:type="dxa"/>
            <w:vAlign w:val="center"/>
          </w:tcPr>
          <w:p w:rsidR="002334F2" w:rsidRPr="002334F2" w:rsidRDefault="002334F2" w:rsidP="00086D20">
            <w:pPr>
              <w:rPr>
                <w:lang w:val="de-AT"/>
              </w:rPr>
            </w:pPr>
            <w:r w:rsidRPr="002334F2">
              <w:rPr>
                <w:lang w:val="de-AT"/>
              </w:rPr>
              <w:t>Die Themen der Roadshow waren interessant</w:t>
            </w:r>
          </w:p>
        </w:tc>
        <w:tc>
          <w:tcPr>
            <w:tcW w:w="522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086D20" w:rsidP="00086D20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086D20" w:rsidP="00332218">
            <w:pPr>
              <w:rPr>
                <w:lang w:val="de-AT"/>
              </w:rPr>
            </w:pPr>
            <w:r w:rsidRPr="002334F2">
              <w:rPr>
                <w:lang w:val="de-AT"/>
              </w:rPr>
              <w:t xml:space="preserve">Die Themen der Roadshow waren </w:t>
            </w:r>
            <w:r>
              <w:rPr>
                <w:lang w:val="de-AT"/>
              </w:rPr>
              <w:t>relevant für unser Unternehmen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086D20" w:rsidP="00332218">
            <w:pPr>
              <w:rPr>
                <w:lang w:val="de-AT"/>
              </w:rPr>
            </w:pPr>
            <w:r w:rsidRPr="002334F2">
              <w:rPr>
                <w:lang w:val="de-AT"/>
              </w:rPr>
              <w:t xml:space="preserve">Die Themen der Roadshow waren </w:t>
            </w:r>
            <w:r>
              <w:rPr>
                <w:lang w:val="de-AT"/>
              </w:rPr>
              <w:t>aktuell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086D20" w:rsidP="00086D20">
            <w:pPr>
              <w:rPr>
                <w:lang w:val="de-AT"/>
              </w:rPr>
            </w:pPr>
            <w:r w:rsidRPr="002334F2">
              <w:rPr>
                <w:lang w:val="de-AT"/>
              </w:rPr>
              <w:t xml:space="preserve">Die Themen der Roadshow </w:t>
            </w:r>
            <w:r>
              <w:rPr>
                <w:lang w:val="de-AT"/>
              </w:rPr>
              <w:t>waren neu für mich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</w:tcPr>
          <w:p w:rsidR="00086D20" w:rsidRPr="002334F2" w:rsidRDefault="00086D20" w:rsidP="00086D20">
            <w:pPr>
              <w:rPr>
                <w:lang w:val="de-AT"/>
              </w:rPr>
            </w:pPr>
            <w:r w:rsidRPr="002334F2">
              <w:rPr>
                <w:lang w:val="de-AT"/>
              </w:rPr>
              <w:t xml:space="preserve">Die Themen der Roadshow </w:t>
            </w:r>
            <w:r>
              <w:rPr>
                <w:lang w:val="de-AT"/>
              </w:rPr>
              <w:t>kann ich in aktuellen/kommenden Projekten einsetzen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</w:tcPr>
          <w:p w:rsidR="00086D20" w:rsidRPr="002334F2" w:rsidRDefault="00086D20" w:rsidP="00332218">
            <w:pPr>
              <w:rPr>
                <w:lang w:val="de-AT"/>
              </w:rPr>
            </w:pPr>
            <w:r>
              <w:rPr>
                <w:lang w:val="de-AT"/>
              </w:rPr>
              <w:t>„Hätte ich das alles früher gewusst, hätte ich gewisse Module aus früheren Projekten anders gebaut“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</w:tbl>
    <w:p w:rsidR="002334F2" w:rsidRDefault="002334F2" w:rsidP="00375574">
      <w:pPr>
        <w:rPr>
          <w:lang w:val="de-AT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086D20" w:rsidRPr="002334F2" w:rsidTr="00332218">
        <w:trPr>
          <w:trHeight w:val="485"/>
        </w:trPr>
        <w:tc>
          <w:tcPr>
            <w:tcW w:w="6629" w:type="dxa"/>
          </w:tcPr>
          <w:p w:rsidR="00086D20" w:rsidRPr="00086D20" w:rsidRDefault="00086D20" w:rsidP="00086D20">
            <w:pPr>
              <w:rPr>
                <w:b/>
                <w:bCs/>
                <w:lang w:val="de-AT"/>
              </w:rPr>
            </w:pPr>
            <w:r w:rsidRPr="00086D20">
              <w:rPr>
                <w:b/>
                <w:bCs/>
                <w:lang w:val="de-AT"/>
              </w:rPr>
              <w:t xml:space="preserve">Fragen zu </w:t>
            </w:r>
            <w:r>
              <w:rPr>
                <w:b/>
                <w:bCs/>
                <w:lang w:val="de-AT"/>
              </w:rPr>
              <w:t>möglichen nächsten Roadshows</w:t>
            </w:r>
          </w:p>
        </w:tc>
        <w:tc>
          <w:tcPr>
            <w:tcW w:w="522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3AD986F" wp14:editId="45BDBF07">
                  <wp:extent cx="194310" cy="19875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1B564E2E" wp14:editId="5901FDFF">
                  <wp:extent cx="194945" cy="192405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3C79FDD2" wp14:editId="2F0B477E">
                  <wp:extent cx="194310" cy="202565"/>
                  <wp:effectExtent l="0" t="0" r="0" b="698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EC27D52" wp14:editId="664E96BE">
                  <wp:extent cx="194945" cy="19748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6FF9DCB3" wp14:editId="5F94AB86">
                  <wp:extent cx="194945" cy="167005"/>
                  <wp:effectExtent l="0" t="0" r="0" b="444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086D20" w:rsidP="00086D20">
            <w:pPr>
              <w:rPr>
                <w:lang w:val="de-AT"/>
              </w:rPr>
            </w:pPr>
            <w:r w:rsidRPr="002334F2">
              <w:rPr>
                <w:lang w:val="de-AT"/>
              </w:rPr>
              <w:t xml:space="preserve">Die </w:t>
            </w:r>
            <w:r>
              <w:rPr>
                <w:lang w:val="de-AT"/>
              </w:rPr>
              <w:t>Roadshow hat mir gefallen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51775B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086D20" w:rsidP="00332218">
            <w:pPr>
              <w:rPr>
                <w:lang w:val="de-AT"/>
              </w:rPr>
            </w:pPr>
            <w:r>
              <w:rPr>
                <w:lang w:val="de-AT"/>
              </w:rPr>
              <w:t xml:space="preserve">Ich will, dass weitere Roadshows von den Solution </w:t>
            </w:r>
            <w:proofErr w:type="spellStart"/>
            <w:r>
              <w:rPr>
                <w:lang w:val="de-AT"/>
              </w:rPr>
              <w:t>Architects</w:t>
            </w:r>
            <w:proofErr w:type="spellEnd"/>
            <w:r>
              <w:rPr>
                <w:lang w:val="de-AT"/>
              </w:rPr>
              <w:t xml:space="preserve"> durchgeführt werden</w:t>
            </w:r>
          </w:p>
        </w:tc>
        <w:tc>
          <w:tcPr>
            <w:tcW w:w="2613" w:type="dxa"/>
            <w:gridSpan w:val="5"/>
            <w:vAlign w:val="center"/>
          </w:tcPr>
          <w:p w:rsidR="00086D20" w:rsidRPr="009000BF" w:rsidRDefault="00086D20" w:rsidP="00332218">
            <w:pPr>
              <w:jc w:val="center"/>
              <w:rPr>
                <w:sz w:val="28"/>
                <w:szCs w:val="28"/>
                <w:lang w:val="de-AT"/>
              </w:rPr>
            </w:pPr>
            <w:r w:rsidRPr="009000BF">
              <w:rPr>
                <w:sz w:val="28"/>
                <w:szCs w:val="28"/>
                <w:lang w:val="de-AT"/>
              </w:rPr>
              <w:t>O .. ja</w:t>
            </w:r>
          </w:p>
          <w:p w:rsidR="00086D20" w:rsidRPr="00086D20" w:rsidRDefault="00086D20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9000BF">
              <w:rPr>
                <w:sz w:val="28"/>
                <w:szCs w:val="28"/>
                <w:lang w:val="de-AT"/>
              </w:rPr>
              <w:t>O .. nein</w:t>
            </w:r>
          </w:p>
        </w:tc>
      </w:tr>
      <w:tr w:rsidR="00FE484C" w:rsidRPr="002334F2" w:rsidTr="0069254E">
        <w:trPr>
          <w:trHeight w:val="421"/>
        </w:trPr>
        <w:tc>
          <w:tcPr>
            <w:tcW w:w="6629" w:type="dxa"/>
            <w:vAlign w:val="center"/>
          </w:tcPr>
          <w:p w:rsidR="00FE484C" w:rsidRPr="002334F2" w:rsidRDefault="00FE484C" w:rsidP="00332218">
            <w:pPr>
              <w:rPr>
                <w:lang w:val="de-AT"/>
              </w:rPr>
            </w:pPr>
            <w:r>
              <w:rPr>
                <w:lang w:val="de-AT"/>
              </w:rPr>
              <w:t>Für die nächste Roadshow wünsche ich mir Themen aus den Bereichen</w:t>
            </w:r>
            <w:r w:rsidR="00D84EB5">
              <w:rPr>
                <w:lang w:val="de-AT"/>
              </w:rPr>
              <w:t xml:space="preserve"> (bitte vergeben Sie die Zahlen 1 bis 5 neben jedem Thema. 1 .. wenig Relevanz, 5 .. hohe Relevanz)</w:t>
            </w:r>
            <w:bookmarkStart w:id="2" w:name="_GoBack"/>
            <w:bookmarkEnd w:id="2"/>
          </w:p>
        </w:tc>
        <w:tc>
          <w:tcPr>
            <w:tcW w:w="2613" w:type="dxa"/>
            <w:gridSpan w:val="5"/>
            <w:vAlign w:val="center"/>
          </w:tcPr>
          <w:p w:rsidR="00FE484C" w:rsidRDefault="00FE484C" w:rsidP="00FE484C">
            <w:pPr>
              <w:rPr>
                <w:lang w:val="de-AT"/>
              </w:rPr>
            </w:pPr>
            <w:r w:rsidRPr="00FE484C">
              <w:rPr>
                <w:lang w:val="de-AT"/>
              </w:rPr>
              <w:t xml:space="preserve">__ </w:t>
            </w:r>
            <w:r>
              <w:rPr>
                <w:lang w:val="de-AT"/>
              </w:rPr>
              <w:t>ECM</w:t>
            </w:r>
          </w:p>
          <w:p w:rsidR="00FE484C" w:rsidRDefault="00FE484C" w:rsidP="00FE484C">
            <w:pPr>
              <w:rPr>
                <w:lang w:val="de-AT"/>
              </w:rPr>
            </w:pPr>
            <w:r>
              <w:rPr>
                <w:lang w:val="de-AT"/>
              </w:rPr>
              <w:t>__ Engagement Plans</w:t>
            </w:r>
          </w:p>
          <w:p w:rsidR="00FE484C" w:rsidRDefault="00FE484C" w:rsidP="00FE484C">
            <w:pPr>
              <w:rPr>
                <w:lang w:val="de-AT"/>
              </w:rPr>
            </w:pPr>
            <w:r>
              <w:rPr>
                <w:lang w:val="de-AT"/>
              </w:rPr>
              <w:t>__ Integration externer Daten/User/Applikationen</w:t>
            </w:r>
          </w:p>
          <w:p w:rsidR="00FE484C" w:rsidRDefault="00FE484C" w:rsidP="00FE484C">
            <w:pPr>
              <w:rPr>
                <w:lang w:val="de-AT"/>
              </w:rPr>
            </w:pPr>
            <w:r>
              <w:rPr>
                <w:lang w:val="de-AT"/>
              </w:rPr>
              <w:t xml:space="preserve">__ Engagement </w:t>
            </w:r>
            <w:proofErr w:type="spellStart"/>
            <w:r>
              <w:rPr>
                <w:lang w:val="de-AT"/>
              </w:rPr>
              <w:t>Analytics</w:t>
            </w:r>
            <w:proofErr w:type="spellEnd"/>
          </w:p>
          <w:p w:rsidR="00FE484C" w:rsidRPr="00FE484C" w:rsidRDefault="00FE484C" w:rsidP="00FE484C">
            <w:pPr>
              <w:rPr>
                <w:lang w:val="de-AT"/>
              </w:rPr>
            </w:pPr>
            <w:r>
              <w:rPr>
                <w:lang w:val="de-AT"/>
              </w:rPr>
              <w:t>__ Executive Dashboard</w:t>
            </w:r>
          </w:p>
        </w:tc>
      </w:tr>
      <w:tr w:rsidR="00FE484C" w:rsidRPr="002334F2" w:rsidTr="007F4A50">
        <w:trPr>
          <w:trHeight w:val="421"/>
        </w:trPr>
        <w:tc>
          <w:tcPr>
            <w:tcW w:w="9242" w:type="dxa"/>
            <w:gridSpan w:val="6"/>
            <w:vAlign w:val="center"/>
          </w:tcPr>
          <w:p w:rsidR="00FE484C" w:rsidRPr="002334F2" w:rsidRDefault="00FE484C" w:rsidP="00332218">
            <w:pPr>
              <w:rPr>
                <w:lang w:val="de-AT"/>
              </w:rPr>
            </w:pPr>
            <w:r>
              <w:rPr>
                <w:lang w:val="de-AT"/>
              </w:rPr>
              <w:t>Eigene Themenvorschläge für die nächste Roadshow:</w:t>
            </w:r>
          </w:p>
          <w:p w:rsidR="00FE484C" w:rsidRPr="00086D20" w:rsidRDefault="00FE484C" w:rsidP="00FE484C">
            <w:pPr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086D20" w:rsidRDefault="00086D20" w:rsidP="00375574">
      <w:pPr>
        <w:rPr>
          <w:lang w:val="de-AT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FE484C" w:rsidRPr="002334F2" w:rsidTr="00332218">
        <w:trPr>
          <w:trHeight w:val="485"/>
        </w:trPr>
        <w:tc>
          <w:tcPr>
            <w:tcW w:w="6629" w:type="dxa"/>
          </w:tcPr>
          <w:p w:rsidR="00FE484C" w:rsidRPr="00086D20" w:rsidRDefault="00FE484C" w:rsidP="009000BF">
            <w:pPr>
              <w:rPr>
                <w:b/>
                <w:bCs/>
                <w:lang w:val="de-AT"/>
              </w:rPr>
            </w:pPr>
            <w:r w:rsidRPr="00086D20">
              <w:rPr>
                <w:b/>
                <w:bCs/>
                <w:lang w:val="de-AT"/>
              </w:rPr>
              <w:t xml:space="preserve">Fragen </w:t>
            </w:r>
            <w:r w:rsidR="009000BF">
              <w:rPr>
                <w:b/>
                <w:bCs/>
                <w:lang w:val="de-AT"/>
              </w:rPr>
              <w:t>zum Vortragenden</w:t>
            </w:r>
          </w:p>
        </w:tc>
        <w:tc>
          <w:tcPr>
            <w:tcW w:w="522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AF45BD5" wp14:editId="6B73F03D">
                  <wp:extent cx="194310" cy="19875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9D449A5" wp14:editId="401A37F3">
                  <wp:extent cx="194945" cy="19240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8E14C87" wp14:editId="0641BC6D">
                  <wp:extent cx="194310" cy="202565"/>
                  <wp:effectExtent l="0" t="0" r="0" b="698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2E64BDC" wp14:editId="77F8FB7A">
                  <wp:extent cx="194945" cy="19748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5D47F3E" wp14:editId="64223407">
                  <wp:extent cx="194945" cy="167005"/>
                  <wp:effectExtent l="0" t="0" r="0" b="444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4C" w:rsidRPr="002334F2" w:rsidTr="00332218">
        <w:trPr>
          <w:trHeight w:val="421"/>
        </w:trPr>
        <w:tc>
          <w:tcPr>
            <w:tcW w:w="6629" w:type="dxa"/>
            <w:vAlign w:val="center"/>
          </w:tcPr>
          <w:p w:rsidR="00FE484C" w:rsidRPr="002334F2" w:rsidRDefault="009000BF" w:rsidP="00332218">
            <w:pPr>
              <w:rPr>
                <w:lang w:val="de-AT"/>
              </w:rPr>
            </w:pPr>
            <w:r>
              <w:rPr>
                <w:lang w:val="de-AT"/>
              </w:rPr>
              <w:t>Der/Die Vortragende hat die Themen verständlich präsentiert</w:t>
            </w:r>
          </w:p>
        </w:tc>
        <w:tc>
          <w:tcPr>
            <w:tcW w:w="522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9000BF" w:rsidRPr="002334F2" w:rsidTr="009000BF">
        <w:trPr>
          <w:trHeight w:val="421"/>
        </w:trPr>
        <w:tc>
          <w:tcPr>
            <w:tcW w:w="6629" w:type="dxa"/>
          </w:tcPr>
          <w:p w:rsidR="009000BF" w:rsidRPr="002334F2" w:rsidRDefault="009000BF" w:rsidP="009000BF">
            <w:pPr>
              <w:rPr>
                <w:lang w:val="de-AT"/>
              </w:rPr>
            </w:pPr>
            <w:r>
              <w:rPr>
                <w:lang w:val="de-AT"/>
              </w:rPr>
              <w:t>Der/Die Vortragende konnte die gestellten Fragen beantworten</w:t>
            </w:r>
          </w:p>
        </w:tc>
        <w:tc>
          <w:tcPr>
            <w:tcW w:w="522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9000BF" w:rsidRPr="002334F2" w:rsidTr="00332218">
        <w:trPr>
          <w:trHeight w:val="421"/>
        </w:trPr>
        <w:tc>
          <w:tcPr>
            <w:tcW w:w="9242" w:type="dxa"/>
            <w:gridSpan w:val="6"/>
            <w:vAlign w:val="center"/>
          </w:tcPr>
          <w:p w:rsidR="009000BF" w:rsidRPr="002334F2" w:rsidRDefault="009000BF" w:rsidP="009000BF">
            <w:pPr>
              <w:rPr>
                <w:lang w:val="de-AT"/>
              </w:rPr>
            </w:pPr>
            <w:r>
              <w:rPr>
                <w:lang w:val="de-AT"/>
              </w:rPr>
              <w:t>Eigene Anmerkungen zum Vortragenden:</w:t>
            </w:r>
          </w:p>
          <w:p w:rsidR="009000BF" w:rsidRPr="00086D20" w:rsidRDefault="009000BF" w:rsidP="009000BF">
            <w:pPr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________________________________________________________________________________________________________________</w:t>
            </w:r>
          </w:p>
        </w:tc>
      </w:tr>
    </w:tbl>
    <w:p w:rsidR="00FE484C" w:rsidRPr="002334F2" w:rsidRDefault="00FE484C" w:rsidP="00375574">
      <w:pPr>
        <w:rPr>
          <w:lang w:val="de-AT"/>
        </w:rPr>
      </w:pPr>
    </w:p>
    <w:sectPr w:rsidR="00FE484C" w:rsidRPr="002334F2" w:rsidSect="009000BF">
      <w:headerReference w:type="default" r:id="rId14"/>
      <w:headerReference w:type="first" r:id="rId15"/>
      <w:pgSz w:w="11906" w:h="16838"/>
      <w:pgMar w:top="1417" w:right="1417" w:bottom="1134" w:left="141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2D5" w:rsidRDefault="00C762D5" w:rsidP="00375574">
      <w:pPr>
        <w:spacing w:after="0" w:line="240" w:lineRule="auto"/>
      </w:pPr>
      <w:r>
        <w:separator/>
      </w:r>
    </w:p>
  </w:endnote>
  <w:endnote w:type="continuationSeparator" w:id="0">
    <w:p w:rsidR="00C762D5" w:rsidRDefault="00C762D5" w:rsidP="003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2D5" w:rsidRDefault="00C762D5" w:rsidP="00375574">
      <w:pPr>
        <w:spacing w:after="0" w:line="240" w:lineRule="auto"/>
      </w:pPr>
      <w:r>
        <w:separator/>
      </w:r>
    </w:p>
  </w:footnote>
  <w:footnote w:type="continuationSeparator" w:id="0">
    <w:p w:rsidR="00C762D5" w:rsidRDefault="00C762D5" w:rsidP="003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anchorId="38CC6D08" wp14:editId="157FAD21">
          <wp:extent cx="1731703" cy="480076"/>
          <wp:effectExtent l="19050" t="0" r="1847" b="0"/>
          <wp:docPr id="9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anchorId="5E21855B" wp14:editId="4705E101">
          <wp:extent cx="1731703" cy="480076"/>
          <wp:effectExtent l="19050" t="0" r="1847" b="0"/>
          <wp:docPr id="8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90D"/>
    <w:multiLevelType w:val="hybridMultilevel"/>
    <w:tmpl w:val="AE76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876"/>
    <w:multiLevelType w:val="hybridMultilevel"/>
    <w:tmpl w:val="532AE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17C0"/>
    <w:multiLevelType w:val="hybridMultilevel"/>
    <w:tmpl w:val="8776430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D547799"/>
    <w:multiLevelType w:val="hybridMultilevel"/>
    <w:tmpl w:val="DE46C1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61885"/>
    <w:multiLevelType w:val="hybridMultilevel"/>
    <w:tmpl w:val="C3D42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23EC5"/>
    <w:multiLevelType w:val="hybridMultilevel"/>
    <w:tmpl w:val="CFB4D014"/>
    <w:lvl w:ilvl="0" w:tplc="3530E6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F0D23"/>
    <w:multiLevelType w:val="hybridMultilevel"/>
    <w:tmpl w:val="5F16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05D39"/>
    <w:multiLevelType w:val="hybridMultilevel"/>
    <w:tmpl w:val="175A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F7829"/>
    <w:multiLevelType w:val="hybridMultilevel"/>
    <w:tmpl w:val="3A3C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445B1"/>
    <w:multiLevelType w:val="hybridMultilevel"/>
    <w:tmpl w:val="A31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D5905"/>
    <w:multiLevelType w:val="hybridMultilevel"/>
    <w:tmpl w:val="A7A2A506"/>
    <w:lvl w:ilvl="0" w:tplc="91387C2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1004E"/>
    <w:multiLevelType w:val="hybridMultilevel"/>
    <w:tmpl w:val="B1F2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01BE5"/>
    <w:multiLevelType w:val="hybridMultilevel"/>
    <w:tmpl w:val="C2C0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A7D49"/>
    <w:multiLevelType w:val="hybridMultilevel"/>
    <w:tmpl w:val="6B6813B2"/>
    <w:lvl w:ilvl="0" w:tplc="4FC0DC3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9220D"/>
    <w:multiLevelType w:val="hybridMultilevel"/>
    <w:tmpl w:val="A43CFB5A"/>
    <w:lvl w:ilvl="0" w:tplc="033EC45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66DA"/>
    <w:multiLevelType w:val="hybridMultilevel"/>
    <w:tmpl w:val="20F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51FFB"/>
    <w:multiLevelType w:val="hybridMultilevel"/>
    <w:tmpl w:val="18F83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A2D61"/>
    <w:multiLevelType w:val="hybridMultilevel"/>
    <w:tmpl w:val="3DBE2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70456"/>
    <w:multiLevelType w:val="hybridMultilevel"/>
    <w:tmpl w:val="17AE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A27C6"/>
    <w:multiLevelType w:val="hybridMultilevel"/>
    <w:tmpl w:val="DBD2C3C6"/>
    <w:lvl w:ilvl="0" w:tplc="DA0A39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C21E5"/>
    <w:multiLevelType w:val="hybridMultilevel"/>
    <w:tmpl w:val="1CC0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B3AF6"/>
    <w:multiLevelType w:val="hybridMultilevel"/>
    <w:tmpl w:val="89AC0550"/>
    <w:lvl w:ilvl="0" w:tplc="BAA494E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3F9A4649"/>
    <w:multiLevelType w:val="hybridMultilevel"/>
    <w:tmpl w:val="50A8AFA8"/>
    <w:lvl w:ilvl="0" w:tplc="EAA670F2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11ECA"/>
    <w:multiLevelType w:val="hybridMultilevel"/>
    <w:tmpl w:val="BB14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61BAA"/>
    <w:multiLevelType w:val="hybridMultilevel"/>
    <w:tmpl w:val="F5045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346733"/>
    <w:multiLevelType w:val="hybridMultilevel"/>
    <w:tmpl w:val="AB6A8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45BBB"/>
    <w:multiLevelType w:val="hybridMultilevel"/>
    <w:tmpl w:val="C212B7A8"/>
    <w:lvl w:ilvl="0" w:tplc="EAA670F2">
      <w:numFmt w:val="bullet"/>
      <w:lvlText w:val="-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033B43"/>
    <w:multiLevelType w:val="hybridMultilevel"/>
    <w:tmpl w:val="5E42756A"/>
    <w:lvl w:ilvl="0" w:tplc="24E81D0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60C5F"/>
    <w:multiLevelType w:val="hybridMultilevel"/>
    <w:tmpl w:val="4DDC7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0016F0"/>
    <w:multiLevelType w:val="hybridMultilevel"/>
    <w:tmpl w:val="D346BE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F0EA674">
      <w:numFmt w:val="bullet"/>
      <w:lvlText w:val="•"/>
      <w:lvlJc w:val="left"/>
      <w:pPr>
        <w:ind w:left="3240" w:hanging="72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62870"/>
    <w:multiLevelType w:val="hybridMultilevel"/>
    <w:tmpl w:val="503ECD6C"/>
    <w:lvl w:ilvl="0" w:tplc="8FE857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15A69"/>
    <w:multiLevelType w:val="hybridMultilevel"/>
    <w:tmpl w:val="4F5C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A1F04"/>
    <w:multiLevelType w:val="hybridMultilevel"/>
    <w:tmpl w:val="F7B2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C1810"/>
    <w:multiLevelType w:val="multilevel"/>
    <w:tmpl w:val="5ADAE34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87292B"/>
    <w:multiLevelType w:val="hybridMultilevel"/>
    <w:tmpl w:val="32204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954D9"/>
    <w:multiLevelType w:val="hybridMultilevel"/>
    <w:tmpl w:val="241EF000"/>
    <w:lvl w:ilvl="0" w:tplc="A7C0FC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548C3"/>
    <w:multiLevelType w:val="hybridMultilevel"/>
    <w:tmpl w:val="1D56E6D6"/>
    <w:lvl w:ilvl="0" w:tplc="1BD6674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D30AB"/>
    <w:multiLevelType w:val="hybridMultilevel"/>
    <w:tmpl w:val="82F4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E6399"/>
    <w:multiLevelType w:val="hybridMultilevel"/>
    <w:tmpl w:val="6BDEA07C"/>
    <w:lvl w:ilvl="0" w:tplc="912CC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F0AA9"/>
    <w:multiLevelType w:val="hybridMultilevel"/>
    <w:tmpl w:val="53E0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30750"/>
    <w:multiLevelType w:val="hybridMultilevel"/>
    <w:tmpl w:val="82C8A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533E46"/>
    <w:multiLevelType w:val="hybridMultilevel"/>
    <w:tmpl w:val="0E0C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0D7DA">
      <w:numFmt w:val="bullet"/>
      <w:lvlText w:val="·"/>
      <w:lvlJc w:val="left"/>
      <w:pPr>
        <w:ind w:left="1575" w:hanging="495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3"/>
  </w:num>
  <w:num w:numId="4">
    <w:abstractNumId w:val="6"/>
  </w:num>
  <w:num w:numId="5">
    <w:abstractNumId w:val="33"/>
  </w:num>
  <w:num w:numId="6">
    <w:abstractNumId w:val="29"/>
  </w:num>
  <w:num w:numId="7">
    <w:abstractNumId w:val="24"/>
  </w:num>
  <w:num w:numId="8">
    <w:abstractNumId w:val="25"/>
  </w:num>
  <w:num w:numId="9">
    <w:abstractNumId w:val="8"/>
  </w:num>
  <w:num w:numId="10">
    <w:abstractNumId w:val="27"/>
  </w:num>
  <w:num w:numId="11">
    <w:abstractNumId w:val="0"/>
  </w:num>
  <w:num w:numId="12">
    <w:abstractNumId w:val="41"/>
  </w:num>
  <w:num w:numId="13">
    <w:abstractNumId w:val="7"/>
  </w:num>
  <w:num w:numId="14">
    <w:abstractNumId w:val="2"/>
  </w:num>
  <w:num w:numId="15">
    <w:abstractNumId w:val="23"/>
  </w:num>
  <w:num w:numId="16">
    <w:abstractNumId w:val="12"/>
  </w:num>
  <w:num w:numId="17">
    <w:abstractNumId w:val="5"/>
  </w:num>
  <w:num w:numId="18">
    <w:abstractNumId w:val="34"/>
  </w:num>
  <w:num w:numId="19">
    <w:abstractNumId w:val="37"/>
  </w:num>
  <w:num w:numId="20">
    <w:abstractNumId w:val="11"/>
  </w:num>
  <w:num w:numId="21">
    <w:abstractNumId w:val="17"/>
  </w:num>
  <w:num w:numId="22">
    <w:abstractNumId w:val="32"/>
  </w:num>
  <w:num w:numId="23">
    <w:abstractNumId w:val="21"/>
  </w:num>
  <w:num w:numId="24">
    <w:abstractNumId w:val="40"/>
  </w:num>
  <w:num w:numId="25">
    <w:abstractNumId w:val="9"/>
  </w:num>
  <w:num w:numId="26">
    <w:abstractNumId w:val="4"/>
  </w:num>
  <w:num w:numId="27">
    <w:abstractNumId w:val="15"/>
  </w:num>
  <w:num w:numId="28">
    <w:abstractNumId w:val="18"/>
  </w:num>
  <w:num w:numId="29">
    <w:abstractNumId w:val="16"/>
  </w:num>
  <w:num w:numId="30">
    <w:abstractNumId w:val="31"/>
  </w:num>
  <w:num w:numId="31">
    <w:abstractNumId w:val="10"/>
  </w:num>
  <w:num w:numId="32">
    <w:abstractNumId w:val="20"/>
  </w:num>
  <w:num w:numId="33">
    <w:abstractNumId w:val="22"/>
  </w:num>
  <w:num w:numId="34">
    <w:abstractNumId w:val="26"/>
  </w:num>
  <w:num w:numId="35">
    <w:abstractNumId w:val="39"/>
  </w:num>
  <w:num w:numId="36">
    <w:abstractNumId w:val="14"/>
  </w:num>
  <w:num w:numId="37">
    <w:abstractNumId w:val="36"/>
  </w:num>
  <w:num w:numId="38">
    <w:abstractNumId w:val="3"/>
  </w:num>
  <w:num w:numId="39">
    <w:abstractNumId w:val="30"/>
  </w:num>
  <w:num w:numId="40">
    <w:abstractNumId w:val="38"/>
  </w:num>
  <w:num w:numId="41">
    <w:abstractNumId w:val="1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ED"/>
    <w:rsid w:val="00004461"/>
    <w:rsid w:val="000172B6"/>
    <w:rsid w:val="000172DD"/>
    <w:rsid w:val="0004376A"/>
    <w:rsid w:val="00045E56"/>
    <w:rsid w:val="0005526C"/>
    <w:rsid w:val="00060B46"/>
    <w:rsid w:val="00071A59"/>
    <w:rsid w:val="0007753A"/>
    <w:rsid w:val="0008020E"/>
    <w:rsid w:val="0008140C"/>
    <w:rsid w:val="00086D20"/>
    <w:rsid w:val="0008744D"/>
    <w:rsid w:val="00095FF4"/>
    <w:rsid w:val="00097C78"/>
    <w:rsid w:val="000A7DB3"/>
    <w:rsid w:val="000B051F"/>
    <w:rsid w:val="000B1B48"/>
    <w:rsid w:val="000C25BD"/>
    <w:rsid w:val="000C7221"/>
    <w:rsid w:val="000D06B1"/>
    <w:rsid w:val="000E409D"/>
    <w:rsid w:val="000E7609"/>
    <w:rsid w:val="000F5C86"/>
    <w:rsid w:val="000F6695"/>
    <w:rsid w:val="001036A0"/>
    <w:rsid w:val="00105159"/>
    <w:rsid w:val="001101C0"/>
    <w:rsid w:val="00114632"/>
    <w:rsid w:val="00117E8D"/>
    <w:rsid w:val="00125AC6"/>
    <w:rsid w:val="00126901"/>
    <w:rsid w:val="00131DE2"/>
    <w:rsid w:val="00134988"/>
    <w:rsid w:val="00135C79"/>
    <w:rsid w:val="00141113"/>
    <w:rsid w:val="0014493C"/>
    <w:rsid w:val="00163FB4"/>
    <w:rsid w:val="00164D80"/>
    <w:rsid w:val="001670F3"/>
    <w:rsid w:val="00175333"/>
    <w:rsid w:val="00197313"/>
    <w:rsid w:val="001B19EA"/>
    <w:rsid w:val="001C5C4B"/>
    <w:rsid w:val="001D0902"/>
    <w:rsid w:val="002011A0"/>
    <w:rsid w:val="00203852"/>
    <w:rsid w:val="002129DB"/>
    <w:rsid w:val="00213865"/>
    <w:rsid w:val="0022395D"/>
    <w:rsid w:val="002334F2"/>
    <w:rsid w:val="00242723"/>
    <w:rsid w:val="002431FF"/>
    <w:rsid w:val="0024406D"/>
    <w:rsid w:val="00250D4C"/>
    <w:rsid w:val="00261D2E"/>
    <w:rsid w:val="002674A9"/>
    <w:rsid w:val="00275690"/>
    <w:rsid w:val="0028612C"/>
    <w:rsid w:val="002874D4"/>
    <w:rsid w:val="00293ABD"/>
    <w:rsid w:val="0029530A"/>
    <w:rsid w:val="00297158"/>
    <w:rsid w:val="002C138E"/>
    <w:rsid w:val="002C34BB"/>
    <w:rsid w:val="002C4F3C"/>
    <w:rsid w:val="002E3913"/>
    <w:rsid w:val="002F2BAA"/>
    <w:rsid w:val="002F5635"/>
    <w:rsid w:val="0030702C"/>
    <w:rsid w:val="0031546B"/>
    <w:rsid w:val="0032747E"/>
    <w:rsid w:val="003470A9"/>
    <w:rsid w:val="00347748"/>
    <w:rsid w:val="00350FB1"/>
    <w:rsid w:val="00351029"/>
    <w:rsid w:val="00367698"/>
    <w:rsid w:val="00375574"/>
    <w:rsid w:val="00380353"/>
    <w:rsid w:val="00381ECE"/>
    <w:rsid w:val="003873DF"/>
    <w:rsid w:val="0039126C"/>
    <w:rsid w:val="003924F3"/>
    <w:rsid w:val="00395B22"/>
    <w:rsid w:val="003B7131"/>
    <w:rsid w:val="003C5ADF"/>
    <w:rsid w:val="003E53B1"/>
    <w:rsid w:val="003E7406"/>
    <w:rsid w:val="003F2449"/>
    <w:rsid w:val="0040358E"/>
    <w:rsid w:val="004144F7"/>
    <w:rsid w:val="00416C32"/>
    <w:rsid w:val="00421A1A"/>
    <w:rsid w:val="00453B9E"/>
    <w:rsid w:val="0047603C"/>
    <w:rsid w:val="00476766"/>
    <w:rsid w:val="004827CA"/>
    <w:rsid w:val="0048384D"/>
    <w:rsid w:val="00493638"/>
    <w:rsid w:val="004A6500"/>
    <w:rsid w:val="004A6EC6"/>
    <w:rsid w:val="004B3739"/>
    <w:rsid w:val="004C47D4"/>
    <w:rsid w:val="004E1C8B"/>
    <w:rsid w:val="004E4093"/>
    <w:rsid w:val="004E50A9"/>
    <w:rsid w:val="004E7560"/>
    <w:rsid w:val="004F293D"/>
    <w:rsid w:val="0050498E"/>
    <w:rsid w:val="00506DC0"/>
    <w:rsid w:val="00510FAE"/>
    <w:rsid w:val="00517DE4"/>
    <w:rsid w:val="0052050B"/>
    <w:rsid w:val="00520571"/>
    <w:rsid w:val="005249E2"/>
    <w:rsid w:val="00526039"/>
    <w:rsid w:val="00526BF1"/>
    <w:rsid w:val="00530875"/>
    <w:rsid w:val="00532288"/>
    <w:rsid w:val="00532FBE"/>
    <w:rsid w:val="00537273"/>
    <w:rsid w:val="00540FEC"/>
    <w:rsid w:val="00550265"/>
    <w:rsid w:val="0055761F"/>
    <w:rsid w:val="005753F9"/>
    <w:rsid w:val="00576D83"/>
    <w:rsid w:val="0058016A"/>
    <w:rsid w:val="0058345C"/>
    <w:rsid w:val="00597B1B"/>
    <w:rsid w:val="005A1F6E"/>
    <w:rsid w:val="005A550B"/>
    <w:rsid w:val="005A7A59"/>
    <w:rsid w:val="005B18C8"/>
    <w:rsid w:val="005B2B20"/>
    <w:rsid w:val="005B42E6"/>
    <w:rsid w:val="005C4821"/>
    <w:rsid w:val="005C66B0"/>
    <w:rsid w:val="006122A2"/>
    <w:rsid w:val="0062496B"/>
    <w:rsid w:val="00626E4A"/>
    <w:rsid w:val="00630CF6"/>
    <w:rsid w:val="00635590"/>
    <w:rsid w:val="0063616B"/>
    <w:rsid w:val="00642DAE"/>
    <w:rsid w:val="00644AD9"/>
    <w:rsid w:val="006468D7"/>
    <w:rsid w:val="0065523A"/>
    <w:rsid w:val="00657C6C"/>
    <w:rsid w:val="00660CBB"/>
    <w:rsid w:val="006635BA"/>
    <w:rsid w:val="00665514"/>
    <w:rsid w:val="006669F3"/>
    <w:rsid w:val="006708FA"/>
    <w:rsid w:val="00692B9E"/>
    <w:rsid w:val="0069716B"/>
    <w:rsid w:val="006A0C4B"/>
    <w:rsid w:val="006B4277"/>
    <w:rsid w:val="006B6296"/>
    <w:rsid w:val="006B7CE3"/>
    <w:rsid w:val="006D3EE9"/>
    <w:rsid w:val="006E3A46"/>
    <w:rsid w:val="006F436C"/>
    <w:rsid w:val="00702006"/>
    <w:rsid w:val="00710668"/>
    <w:rsid w:val="007156C6"/>
    <w:rsid w:val="007245CD"/>
    <w:rsid w:val="0073535F"/>
    <w:rsid w:val="00745C29"/>
    <w:rsid w:val="0075095E"/>
    <w:rsid w:val="00753D1E"/>
    <w:rsid w:val="00765CCE"/>
    <w:rsid w:val="00770E6E"/>
    <w:rsid w:val="00776298"/>
    <w:rsid w:val="00777A0B"/>
    <w:rsid w:val="007834F3"/>
    <w:rsid w:val="0079207C"/>
    <w:rsid w:val="007A1CA2"/>
    <w:rsid w:val="007A2A65"/>
    <w:rsid w:val="007A4759"/>
    <w:rsid w:val="007A7ECF"/>
    <w:rsid w:val="007B0D55"/>
    <w:rsid w:val="007B2F5C"/>
    <w:rsid w:val="007C0029"/>
    <w:rsid w:val="007C5734"/>
    <w:rsid w:val="007C6C87"/>
    <w:rsid w:val="007D34BA"/>
    <w:rsid w:val="007E0004"/>
    <w:rsid w:val="007E2807"/>
    <w:rsid w:val="00805A57"/>
    <w:rsid w:val="008147F9"/>
    <w:rsid w:val="00817ED4"/>
    <w:rsid w:val="00846C02"/>
    <w:rsid w:val="00847995"/>
    <w:rsid w:val="00847EC3"/>
    <w:rsid w:val="00851155"/>
    <w:rsid w:val="00853CE1"/>
    <w:rsid w:val="008547E3"/>
    <w:rsid w:val="008556D3"/>
    <w:rsid w:val="00857349"/>
    <w:rsid w:val="00870CF9"/>
    <w:rsid w:val="00871397"/>
    <w:rsid w:val="00881280"/>
    <w:rsid w:val="008B5408"/>
    <w:rsid w:val="008D5214"/>
    <w:rsid w:val="008E1842"/>
    <w:rsid w:val="008E756D"/>
    <w:rsid w:val="008F365B"/>
    <w:rsid w:val="008F641D"/>
    <w:rsid w:val="009000BF"/>
    <w:rsid w:val="00900DCE"/>
    <w:rsid w:val="00901BEA"/>
    <w:rsid w:val="00907962"/>
    <w:rsid w:val="00922217"/>
    <w:rsid w:val="00925BAF"/>
    <w:rsid w:val="00935F36"/>
    <w:rsid w:val="009431E5"/>
    <w:rsid w:val="00950801"/>
    <w:rsid w:val="00954B4C"/>
    <w:rsid w:val="00955722"/>
    <w:rsid w:val="00956982"/>
    <w:rsid w:val="00960E28"/>
    <w:rsid w:val="009846C6"/>
    <w:rsid w:val="009909A1"/>
    <w:rsid w:val="00994491"/>
    <w:rsid w:val="00995242"/>
    <w:rsid w:val="009A31DA"/>
    <w:rsid w:val="009B0745"/>
    <w:rsid w:val="009B709D"/>
    <w:rsid w:val="009B70B5"/>
    <w:rsid w:val="009B7B93"/>
    <w:rsid w:val="009C5A45"/>
    <w:rsid w:val="009C76C8"/>
    <w:rsid w:val="009C793F"/>
    <w:rsid w:val="009D1A85"/>
    <w:rsid w:val="009D33E3"/>
    <w:rsid w:val="009D584B"/>
    <w:rsid w:val="009D621B"/>
    <w:rsid w:val="009E5B1F"/>
    <w:rsid w:val="009F40A2"/>
    <w:rsid w:val="00A109C8"/>
    <w:rsid w:val="00A21A08"/>
    <w:rsid w:val="00A24268"/>
    <w:rsid w:val="00A36697"/>
    <w:rsid w:val="00A6564E"/>
    <w:rsid w:val="00A8414B"/>
    <w:rsid w:val="00A850D7"/>
    <w:rsid w:val="00AA2D70"/>
    <w:rsid w:val="00AA76E2"/>
    <w:rsid w:val="00AB3556"/>
    <w:rsid w:val="00AB5B2E"/>
    <w:rsid w:val="00AB614F"/>
    <w:rsid w:val="00AB75D4"/>
    <w:rsid w:val="00AC1C74"/>
    <w:rsid w:val="00AD0FE6"/>
    <w:rsid w:val="00AD4B25"/>
    <w:rsid w:val="00AE2868"/>
    <w:rsid w:val="00AE2DDE"/>
    <w:rsid w:val="00AF2D65"/>
    <w:rsid w:val="00B003A1"/>
    <w:rsid w:val="00B24AE2"/>
    <w:rsid w:val="00B318C7"/>
    <w:rsid w:val="00B3461B"/>
    <w:rsid w:val="00B44D17"/>
    <w:rsid w:val="00B57049"/>
    <w:rsid w:val="00B64DB8"/>
    <w:rsid w:val="00B65A59"/>
    <w:rsid w:val="00B670D3"/>
    <w:rsid w:val="00B759CD"/>
    <w:rsid w:val="00B80775"/>
    <w:rsid w:val="00B82A37"/>
    <w:rsid w:val="00B833BF"/>
    <w:rsid w:val="00B85301"/>
    <w:rsid w:val="00BA5D34"/>
    <w:rsid w:val="00BA715F"/>
    <w:rsid w:val="00BC7347"/>
    <w:rsid w:val="00BD59E7"/>
    <w:rsid w:val="00BE261D"/>
    <w:rsid w:val="00BF40C2"/>
    <w:rsid w:val="00BF7648"/>
    <w:rsid w:val="00C01A8F"/>
    <w:rsid w:val="00C06297"/>
    <w:rsid w:val="00C17F87"/>
    <w:rsid w:val="00C4197F"/>
    <w:rsid w:val="00C62A22"/>
    <w:rsid w:val="00C6718B"/>
    <w:rsid w:val="00C67B0A"/>
    <w:rsid w:val="00C72663"/>
    <w:rsid w:val="00C73336"/>
    <w:rsid w:val="00C73699"/>
    <w:rsid w:val="00C762D5"/>
    <w:rsid w:val="00C84E0E"/>
    <w:rsid w:val="00C913C5"/>
    <w:rsid w:val="00CA20F4"/>
    <w:rsid w:val="00CA3D84"/>
    <w:rsid w:val="00CA4B2C"/>
    <w:rsid w:val="00CA4CCF"/>
    <w:rsid w:val="00CB1543"/>
    <w:rsid w:val="00CC3B20"/>
    <w:rsid w:val="00CC4302"/>
    <w:rsid w:val="00CD5494"/>
    <w:rsid w:val="00CE245B"/>
    <w:rsid w:val="00CE4D9A"/>
    <w:rsid w:val="00CE6014"/>
    <w:rsid w:val="00CE71D9"/>
    <w:rsid w:val="00D11DED"/>
    <w:rsid w:val="00D169F5"/>
    <w:rsid w:val="00D17638"/>
    <w:rsid w:val="00D22015"/>
    <w:rsid w:val="00D26FD3"/>
    <w:rsid w:val="00D71FCC"/>
    <w:rsid w:val="00D83795"/>
    <w:rsid w:val="00D84EB5"/>
    <w:rsid w:val="00D85BB2"/>
    <w:rsid w:val="00D90BB2"/>
    <w:rsid w:val="00D9603C"/>
    <w:rsid w:val="00DA3CC4"/>
    <w:rsid w:val="00DA3E5C"/>
    <w:rsid w:val="00DA7198"/>
    <w:rsid w:val="00DA72BA"/>
    <w:rsid w:val="00DC258E"/>
    <w:rsid w:val="00DD07A7"/>
    <w:rsid w:val="00DD1A9F"/>
    <w:rsid w:val="00E06158"/>
    <w:rsid w:val="00E07404"/>
    <w:rsid w:val="00E12756"/>
    <w:rsid w:val="00E13FC2"/>
    <w:rsid w:val="00E15669"/>
    <w:rsid w:val="00E212F4"/>
    <w:rsid w:val="00E25418"/>
    <w:rsid w:val="00E26B08"/>
    <w:rsid w:val="00E33496"/>
    <w:rsid w:val="00E502F2"/>
    <w:rsid w:val="00E62F18"/>
    <w:rsid w:val="00E71F07"/>
    <w:rsid w:val="00E8252B"/>
    <w:rsid w:val="00E86FB1"/>
    <w:rsid w:val="00E95855"/>
    <w:rsid w:val="00EA389E"/>
    <w:rsid w:val="00EA4A12"/>
    <w:rsid w:val="00EA58B6"/>
    <w:rsid w:val="00EA5A3E"/>
    <w:rsid w:val="00EA5B5A"/>
    <w:rsid w:val="00EB4AF1"/>
    <w:rsid w:val="00EB544C"/>
    <w:rsid w:val="00EB6951"/>
    <w:rsid w:val="00EB7041"/>
    <w:rsid w:val="00ED27D2"/>
    <w:rsid w:val="00ED6991"/>
    <w:rsid w:val="00EE0839"/>
    <w:rsid w:val="00EE782F"/>
    <w:rsid w:val="00F04CB1"/>
    <w:rsid w:val="00F12C9D"/>
    <w:rsid w:val="00F17E39"/>
    <w:rsid w:val="00F341C5"/>
    <w:rsid w:val="00F366B3"/>
    <w:rsid w:val="00F47189"/>
    <w:rsid w:val="00F612C5"/>
    <w:rsid w:val="00F70922"/>
    <w:rsid w:val="00F84955"/>
    <w:rsid w:val="00F9092D"/>
    <w:rsid w:val="00FA4BA3"/>
    <w:rsid w:val="00FA6B1C"/>
    <w:rsid w:val="00FA75B7"/>
    <w:rsid w:val="00FD40F1"/>
    <w:rsid w:val="00FE0A21"/>
    <w:rsid w:val="00FE484C"/>
    <w:rsid w:val="00FF047B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f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2280-8290-45E4-B34F-EA8F18C2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Sitecore Performance Support  - Summary</vt:lpstr>
      <vt:lpstr/>
    </vt:vector>
  </TitlesOfParts>
  <Company>Sitecore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Performance Support  - Summary</dc:title>
  <dc:creator>dvs@sitecore.net</dc:creator>
  <cp:lastModifiedBy>David Stöger</cp:lastModifiedBy>
  <cp:revision>83</cp:revision>
  <cp:lastPrinted>2011-12-21T16:05:00Z</cp:lastPrinted>
  <dcterms:created xsi:type="dcterms:W3CDTF">2011-06-13T09:02:00Z</dcterms:created>
  <dcterms:modified xsi:type="dcterms:W3CDTF">2012-02-27T09:39:00Z</dcterms:modified>
</cp:coreProperties>
</file>