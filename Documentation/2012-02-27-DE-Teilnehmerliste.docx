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74" w:rsidRPr="004E73D3" w:rsidRDefault="00881280" w:rsidP="004E73D3">
      <w:pPr>
        <w:pStyle w:val="Titel"/>
        <w:rPr>
          <w:lang w:val="de-AT"/>
        </w:rPr>
      </w:pPr>
      <w:r w:rsidRPr="004E73D3">
        <w:rPr>
          <w:lang w:val="de-AT"/>
        </w:rPr>
        <w:t>Sitecore Roadshow 1</w:t>
      </w:r>
      <w:r w:rsidR="004A6500" w:rsidRPr="004E73D3">
        <w:rPr>
          <w:lang w:val="de-AT"/>
        </w:rPr>
        <w:t xml:space="preserve"> - </w:t>
      </w:r>
      <w:r w:rsidR="004E73D3" w:rsidRPr="004E73D3">
        <w:rPr>
          <w:lang w:val="de-AT"/>
        </w:rPr>
        <w:t>Teilnehmer</w:t>
      </w:r>
    </w:p>
    <w:p w:rsidR="00250D4C" w:rsidRPr="004E73D3" w:rsidRDefault="00250D4C" w:rsidP="00250D4C">
      <w:pPr>
        <w:rPr>
          <w:lang w:val="de-AT"/>
        </w:rPr>
      </w:pPr>
    </w:p>
    <w:p w:rsidR="00375574" w:rsidRPr="004E73D3" w:rsidRDefault="004E73D3" w:rsidP="004A6500">
      <w:pPr>
        <w:tabs>
          <w:tab w:val="left" w:pos="1276"/>
        </w:tabs>
        <w:spacing w:after="0" w:line="240" w:lineRule="auto"/>
        <w:rPr>
          <w:lang w:val="de-AT"/>
        </w:rPr>
      </w:pPr>
      <w:bookmarkStart w:id="0" w:name="_Toc56578950"/>
      <w:r w:rsidRPr="004E73D3">
        <w:rPr>
          <w:lang w:val="de-AT"/>
        </w:rPr>
        <w:t>Unternehmen</w:t>
      </w:r>
      <w:r w:rsidR="00375574" w:rsidRPr="004E73D3">
        <w:rPr>
          <w:lang w:val="de-AT"/>
        </w:rPr>
        <w:t xml:space="preserve">: </w:t>
      </w:r>
      <w:r w:rsidR="00375574" w:rsidRPr="004E73D3">
        <w:rPr>
          <w:lang w:val="de-AT"/>
        </w:rPr>
        <w:tab/>
      </w:r>
      <w:bookmarkEnd w:id="0"/>
      <w:r w:rsidR="00CE245B" w:rsidRPr="004E73D3">
        <w:rPr>
          <w:lang w:val="de-AT"/>
        </w:rPr>
        <w:tab/>
      </w:r>
      <w:r w:rsidR="004A6500" w:rsidRPr="004E73D3">
        <w:rPr>
          <w:lang w:val="de-AT"/>
        </w:rPr>
        <w:t>_________________________________________</w:t>
      </w:r>
    </w:p>
    <w:p w:rsidR="00375574" w:rsidRPr="004E73D3" w:rsidRDefault="004E73D3" w:rsidP="004A6500">
      <w:pPr>
        <w:tabs>
          <w:tab w:val="left" w:pos="1276"/>
        </w:tabs>
        <w:spacing w:after="0" w:line="240" w:lineRule="auto"/>
        <w:rPr>
          <w:lang w:val="de-AT"/>
        </w:rPr>
      </w:pPr>
      <w:bookmarkStart w:id="1" w:name="_Toc56578951"/>
      <w:r w:rsidRPr="004E73D3">
        <w:rPr>
          <w:lang w:val="de-AT"/>
        </w:rPr>
        <w:t>Datum</w:t>
      </w:r>
      <w:r w:rsidR="00375574" w:rsidRPr="004E73D3">
        <w:rPr>
          <w:lang w:val="de-AT"/>
        </w:rPr>
        <w:t xml:space="preserve">: </w:t>
      </w:r>
      <w:r w:rsidR="00375574" w:rsidRPr="004E73D3">
        <w:rPr>
          <w:lang w:val="de-AT"/>
        </w:rPr>
        <w:tab/>
      </w:r>
      <w:bookmarkEnd w:id="1"/>
      <w:r>
        <w:rPr>
          <w:lang w:val="de-AT"/>
        </w:rPr>
        <w:tab/>
      </w:r>
      <w:bookmarkStart w:id="2" w:name="_GoBack"/>
      <w:bookmarkEnd w:id="2"/>
      <w:r w:rsidR="00CE245B" w:rsidRPr="004E73D3">
        <w:rPr>
          <w:lang w:val="de-AT"/>
        </w:rPr>
        <w:tab/>
      </w:r>
      <w:r w:rsidR="004A6500" w:rsidRPr="004E73D3">
        <w:rPr>
          <w:lang w:val="de-AT"/>
        </w:rPr>
        <w:t>_________________________________________</w:t>
      </w:r>
    </w:p>
    <w:p w:rsidR="00250D4C" w:rsidRPr="004E73D3" w:rsidRDefault="00250D4C" w:rsidP="00375574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2268"/>
        <w:gridCol w:w="1403"/>
      </w:tblGrid>
      <w:tr w:rsidR="004A6500" w:rsidTr="004A6500">
        <w:tc>
          <w:tcPr>
            <w:tcW w:w="2660" w:type="dxa"/>
          </w:tcPr>
          <w:p w:rsidR="004A6500" w:rsidRDefault="004A6500" w:rsidP="00375574">
            <w:r>
              <w:t>Name</w:t>
            </w:r>
          </w:p>
        </w:tc>
        <w:tc>
          <w:tcPr>
            <w:tcW w:w="2835" w:type="dxa"/>
          </w:tcPr>
          <w:p w:rsidR="004A6500" w:rsidRDefault="004A6500" w:rsidP="00375574">
            <w:r>
              <w:t>E-Mail</w:t>
            </w:r>
          </w:p>
        </w:tc>
        <w:tc>
          <w:tcPr>
            <w:tcW w:w="2268" w:type="dxa"/>
          </w:tcPr>
          <w:p w:rsidR="004A6500" w:rsidRDefault="004A6500" w:rsidP="00375574">
            <w:r>
              <w:t>Position</w:t>
            </w:r>
          </w:p>
        </w:tc>
        <w:tc>
          <w:tcPr>
            <w:tcW w:w="1403" w:type="dxa"/>
          </w:tcPr>
          <w:p w:rsidR="004A6500" w:rsidRDefault="004A6500" w:rsidP="00375574">
            <w:r>
              <w:t>Newsletter?</w:t>
            </w:r>
          </w:p>
        </w:tc>
      </w:tr>
      <w:tr w:rsidR="004A6500" w:rsidTr="004A6500">
        <w:trPr>
          <w:trHeight w:val="850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48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46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44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42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26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26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26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rFonts w:cstheme="minorHAnsi"/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26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rFonts w:cstheme="minorHAnsi"/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26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rFonts w:cstheme="minorHAnsi"/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26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rFonts w:cstheme="minorHAnsi"/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</w:tbl>
    <w:p w:rsidR="004A6500" w:rsidRDefault="004A6500" w:rsidP="00375574"/>
    <w:sectPr w:rsidR="004A6500" w:rsidSect="002129D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1440" w:bottom="209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4EC" w:rsidRDefault="00C804EC" w:rsidP="00375574">
      <w:pPr>
        <w:spacing w:after="0" w:line="240" w:lineRule="auto"/>
      </w:pPr>
      <w:r>
        <w:separator/>
      </w:r>
    </w:p>
  </w:endnote>
  <w:endnote w:type="continuationSeparator" w:id="0">
    <w:p w:rsidR="00C804EC" w:rsidRDefault="00C804EC" w:rsidP="0037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C7" w:rsidRPr="007D34BA" w:rsidRDefault="00B318C7" w:rsidP="002C4F3C">
    <w:pPr>
      <w:pStyle w:val="Fuzeile"/>
      <w:pBdr>
        <w:top w:val="single" w:sz="4" w:space="1" w:color="auto"/>
      </w:pBdr>
      <w:tabs>
        <w:tab w:val="clear" w:pos="4513"/>
        <w:tab w:val="clear" w:pos="9026"/>
      </w:tabs>
      <w:spacing w:after="120"/>
      <w:rPr>
        <w:rStyle w:val="Seitenzahl"/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  <w:lang w:val="en-US"/>
      </w:rPr>
      <w:t>Sitecore –</w:t>
    </w:r>
    <w:r w:rsidRPr="00375574">
      <w:rPr>
        <w:rFonts w:asciiTheme="majorHAnsi" w:hAnsiTheme="majorHAnsi"/>
        <w:sz w:val="20"/>
        <w:szCs w:val="20"/>
        <w:lang w:val="en-US"/>
      </w:rPr>
      <w:t xml:space="preserve"> </w:t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Pr="007D34BA">
      <w:rPr>
        <w:rFonts w:asciiTheme="majorHAnsi" w:hAnsiTheme="majorHAnsi"/>
        <w:sz w:val="20"/>
        <w:szCs w:val="20"/>
        <w:lang w:val="en-US"/>
      </w:rPr>
      <w:t xml:space="preserve">Page </w:t>
    </w:r>
    <w:r w:rsidRPr="007D34BA">
      <w:rPr>
        <w:rStyle w:val="Seitenzahl"/>
        <w:rFonts w:asciiTheme="majorHAnsi" w:hAnsiTheme="majorHAnsi"/>
        <w:sz w:val="20"/>
        <w:szCs w:val="20"/>
      </w:rPr>
      <w:fldChar w:fldCharType="begin"/>
    </w:r>
    <w:r w:rsidRPr="007D34BA">
      <w:rPr>
        <w:rStyle w:val="Seitenzahl"/>
        <w:rFonts w:asciiTheme="majorHAnsi" w:hAnsiTheme="majorHAnsi"/>
        <w:sz w:val="20"/>
        <w:szCs w:val="20"/>
      </w:rPr>
      <w:instrText xml:space="preserve"> PAGE </w:instrText>
    </w:r>
    <w:r w:rsidRPr="007D34BA">
      <w:rPr>
        <w:rStyle w:val="Seitenzahl"/>
        <w:rFonts w:asciiTheme="majorHAnsi" w:hAnsiTheme="majorHAnsi"/>
        <w:sz w:val="20"/>
        <w:szCs w:val="20"/>
      </w:rPr>
      <w:fldChar w:fldCharType="separate"/>
    </w:r>
    <w:r w:rsidR="004A6500">
      <w:rPr>
        <w:rStyle w:val="Seitenzahl"/>
        <w:rFonts w:asciiTheme="majorHAnsi" w:hAnsiTheme="majorHAnsi"/>
        <w:noProof/>
        <w:sz w:val="20"/>
        <w:szCs w:val="20"/>
      </w:rPr>
      <w:t>10</w:t>
    </w:r>
    <w:r w:rsidRPr="007D34BA">
      <w:rPr>
        <w:rStyle w:val="Seitenzahl"/>
        <w:rFonts w:asciiTheme="majorHAnsi" w:hAnsiTheme="majorHAnsi"/>
        <w:sz w:val="20"/>
        <w:szCs w:val="20"/>
      </w:rPr>
      <w:fldChar w:fldCharType="end"/>
    </w:r>
    <w:r w:rsidRPr="007D34BA">
      <w:rPr>
        <w:rStyle w:val="Seitenzahl"/>
        <w:rFonts w:asciiTheme="majorHAnsi" w:hAnsiTheme="majorHAnsi"/>
        <w:sz w:val="20"/>
        <w:szCs w:val="20"/>
      </w:rPr>
      <w:t xml:space="preserve"> of </w:t>
    </w:r>
    <w:r w:rsidRPr="007D34BA">
      <w:rPr>
        <w:rStyle w:val="Seitenzahl"/>
        <w:rFonts w:asciiTheme="majorHAnsi" w:hAnsiTheme="majorHAnsi"/>
        <w:sz w:val="20"/>
        <w:szCs w:val="20"/>
      </w:rPr>
      <w:fldChar w:fldCharType="begin"/>
    </w:r>
    <w:r w:rsidRPr="007D34BA">
      <w:rPr>
        <w:rStyle w:val="Seitenzahl"/>
        <w:rFonts w:asciiTheme="majorHAnsi" w:hAnsiTheme="majorHAnsi"/>
        <w:sz w:val="20"/>
        <w:szCs w:val="20"/>
      </w:rPr>
      <w:instrText xml:space="preserve"> NUMPAGES </w:instrText>
    </w:r>
    <w:r w:rsidRPr="007D34BA">
      <w:rPr>
        <w:rStyle w:val="Seitenzahl"/>
        <w:rFonts w:asciiTheme="majorHAnsi" w:hAnsiTheme="majorHAnsi"/>
        <w:sz w:val="20"/>
        <w:szCs w:val="20"/>
      </w:rPr>
      <w:fldChar w:fldCharType="separate"/>
    </w:r>
    <w:r w:rsidR="004A6500">
      <w:rPr>
        <w:rStyle w:val="Seitenzahl"/>
        <w:rFonts w:asciiTheme="majorHAnsi" w:hAnsiTheme="majorHAnsi"/>
        <w:noProof/>
        <w:sz w:val="20"/>
        <w:szCs w:val="20"/>
      </w:rPr>
      <w:t>10</w:t>
    </w:r>
    <w:r w:rsidRPr="007D34BA">
      <w:rPr>
        <w:rStyle w:val="Seitenzahl"/>
        <w:rFonts w:asciiTheme="majorHAnsi" w:hAnsiTheme="majorHAnsi"/>
        <w:sz w:val="20"/>
        <w:szCs w:val="20"/>
      </w:rPr>
      <w:fldChar w:fldCharType="end"/>
    </w:r>
  </w:p>
  <w:p w:rsidR="00B318C7" w:rsidRPr="00375574" w:rsidRDefault="00B318C7" w:rsidP="00F70922">
    <w:pPr>
      <w:pStyle w:val="Fuzeile"/>
      <w:tabs>
        <w:tab w:val="clear" w:pos="4513"/>
        <w:tab w:val="clear" w:pos="9026"/>
      </w:tabs>
      <w:spacing w:after="120"/>
      <w:rPr>
        <w:rFonts w:asciiTheme="majorHAnsi" w:hAnsiTheme="majorHAnsi"/>
        <w:sz w:val="20"/>
        <w:szCs w:val="20"/>
        <w:lang w:val="en-US"/>
      </w:rPr>
    </w:pPr>
    <w:r w:rsidRPr="00375574">
      <w:rPr>
        <w:rFonts w:asciiTheme="majorHAnsi" w:hAnsiTheme="majorHAnsi"/>
        <w:i/>
        <w:iCs/>
        <w:sz w:val="20"/>
        <w:szCs w:val="20"/>
      </w:rPr>
      <w:t>Sitecore® is a registered trademark. All other brand and product names are the property of their respective holders. The contents of this document are the property of</w:t>
    </w:r>
    <w:r>
      <w:rPr>
        <w:rFonts w:asciiTheme="majorHAnsi" w:hAnsiTheme="majorHAnsi"/>
        <w:i/>
        <w:iCs/>
        <w:sz w:val="20"/>
        <w:szCs w:val="20"/>
      </w:rPr>
      <w:t xml:space="preserve"> Sitecore. Copyright © </w:t>
    </w:r>
    <w:r w:rsidRPr="00375574">
      <w:rPr>
        <w:rFonts w:asciiTheme="majorHAnsi" w:hAnsiTheme="majorHAnsi"/>
        <w:i/>
        <w:iCs/>
        <w:sz w:val="20"/>
        <w:szCs w:val="20"/>
      </w:rPr>
      <w:t>Sitecore.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C7" w:rsidRPr="00B65A59" w:rsidRDefault="00B318C7" w:rsidP="000172B6">
    <w:pPr>
      <w:pStyle w:val="Letter-footer"/>
      <w:tabs>
        <w:tab w:val="clear" w:pos="5400"/>
        <w:tab w:val="clear" w:pos="7440"/>
        <w:tab w:val="left" w:pos="7080"/>
      </w:tabs>
      <w:spacing w:after="120"/>
      <w:rPr>
        <w:rFonts w:asciiTheme="majorHAnsi" w:hAnsiTheme="majorHAnsi"/>
        <w:sz w:val="20"/>
        <w:szCs w:val="20"/>
        <w:lang w:val="de-DE"/>
      </w:rPr>
    </w:pPr>
    <w:r w:rsidRPr="00375574">
      <w:rPr>
        <w:rFonts w:asciiTheme="majorHAnsi" w:hAnsiTheme="majorHAnsi"/>
        <w:b/>
        <w:sz w:val="20"/>
        <w:szCs w:val="20"/>
        <w:lang w:val="en-GB"/>
      </w:rPr>
      <w:tab/>
    </w:r>
  </w:p>
  <w:p w:rsidR="00B318C7" w:rsidRPr="00B65A59" w:rsidRDefault="00B318C7" w:rsidP="00B65A59">
    <w:pPr>
      <w:pStyle w:val="Letter-footer"/>
      <w:tabs>
        <w:tab w:val="clear" w:pos="5400"/>
        <w:tab w:val="clear" w:pos="7440"/>
        <w:tab w:val="left" w:pos="3686"/>
        <w:tab w:val="left" w:pos="7080"/>
      </w:tabs>
      <w:spacing w:after="120"/>
      <w:rPr>
        <w:rFonts w:asciiTheme="majorHAnsi" w:hAnsiTheme="majorHAnsi"/>
        <w:sz w:val="20"/>
        <w:szCs w:val="20"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4EC" w:rsidRDefault="00C804EC" w:rsidP="00375574">
      <w:pPr>
        <w:spacing w:after="0" w:line="240" w:lineRule="auto"/>
      </w:pPr>
      <w:r>
        <w:separator/>
      </w:r>
    </w:p>
  </w:footnote>
  <w:footnote w:type="continuationSeparator" w:id="0">
    <w:p w:rsidR="00C804EC" w:rsidRDefault="00C804EC" w:rsidP="0037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C7" w:rsidRDefault="00B318C7" w:rsidP="002129DB">
    <w:pPr>
      <w:pStyle w:val="Kopfzeile"/>
      <w:jc w:val="right"/>
    </w:pPr>
    <w:r w:rsidRPr="002129DB">
      <w:rPr>
        <w:noProof/>
        <w:lang w:val="de-AT" w:eastAsia="de-AT" w:bidi="he-IL"/>
      </w:rPr>
      <w:drawing>
        <wp:inline distT="0" distB="0" distL="0" distR="0" wp14:editId="1CB27F51">
          <wp:extent cx="1731703" cy="480076"/>
          <wp:effectExtent l="19050" t="0" r="1847" b="0"/>
          <wp:docPr id="9" name="Picture 0" descr="Sitecore_CMYK_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ecore_CMYK_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703" cy="4800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C7" w:rsidRDefault="00B318C7" w:rsidP="002129DB">
    <w:pPr>
      <w:pStyle w:val="Kopfzeile"/>
      <w:jc w:val="right"/>
    </w:pPr>
    <w:r w:rsidRPr="002129DB">
      <w:rPr>
        <w:noProof/>
        <w:lang w:val="de-AT" w:eastAsia="de-AT" w:bidi="he-IL"/>
      </w:rPr>
      <w:drawing>
        <wp:inline distT="0" distB="0" distL="0" distR="0" wp14:editId="06CB17CD">
          <wp:extent cx="1731703" cy="480076"/>
          <wp:effectExtent l="19050" t="0" r="1847" b="0"/>
          <wp:docPr id="8" name="Picture 0" descr="Sitecore_CMYK_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ecore_CMYK_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703" cy="4800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90D"/>
    <w:multiLevelType w:val="hybridMultilevel"/>
    <w:tmpl w:val="AE766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7876"/>
    <w:multiLevelType w:val="hybridMultilevel"/>
    <w:tmpl w:val="532AE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117C0"/>
    <w:multiLevelType w:val="hybridMultilevel"/>
    <w:tmpl w:val="87764308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0D547799"/>
    <w:multiLevelType w:val="hybridMultilevel"/>
    <w:tmpl w:val="DE46C1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61885"/>
    <w:multiLevelType w:val="hybridMultilevel"/>
    <w:tmpl w:val="C3D42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23EC5"/>
    <w:multiLevelType w:val="hybridMultilevel"/>
    <w:tmpl w:val="CFB4D014"/>
    <w:lvl w:ilvl="0" w:tplc="3530E6C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F0D23"/>
    <w:multiLevelType w:val="hybridMultilevel"/>
    <w:tmpl w:val="5F162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05D39"/>
    <w:multiLevelType w:val="hybridMultilevel"/>
    <w:tmpl w:val="175A5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F7829"/>
    <w:multiLevelType w:val="hybridMultilevel"/>
    <w:tmpl w:val="3A3C6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445B1"/>
    <w:multiLevelType w:val="hybridMultilevel"/>
    <w:tmpl w:val="A3101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D5905"/>
    <w:multiLevelType w:val="hybridMultilevel"/>
    <w:tmpl w:val="A7A2A506"/>
    <w:lvl w:ilvl="0" w:tplc="91387C28">
      <w:start w:val="3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1004E"/>
    <w:multiLevelType w:val="hybridMultilevel"/>
    <w:tmpl w:val="B1F24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01BE5"/>
    <w:multiLevelType w:val="hybridMultilevel"/>
    <w:tmpl w:val="C2C0D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BA7D49"/>
    <w:multiLevelType w:val="hybridMultilevel"/>
    <w:tmpl w:val="6B6813B2"/>
    <w:lvl w:ilvl="0" w:tplc="4FC0DC3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9220D"/>
    <w:multiLevelType w:val="hybridMultilevel"/>
    <w:tmpl w:val="A43CFB5A"/>
    <w:lvl w:ilvl="0" w:tplc="033EC45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266DA"/>
    <w:multiLevelType w:val="hybridMultilevel"/>
    <w:tmpl w:val="20F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051FFB"/>
    <w:multiLevelType w:val="hybridMultilevel"/>
    <w:tmpl w:val="18F830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7A2D61"/>
    <w:multiLevelType w:val="hybridMultilevel"/>
    <w:tmpl w:val="3DBE2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270456"/>
    <w:multiLevelType w:val="hybridMultilevel"/>
    <w:tmpl w:val="17AEE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FA27C6"/>
    <w:multiLevelType w:val="hybridMultilevel"/>
    <w:tmpl w:val="DBD2C3C6"/>
    <w:lvl w:ilvl="0" w:tplc="DA0A39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BC21E5"/>
    <w:multiLevelType w:val="hybridMultilevel"/>
    <w:tmpl w:val="1CC03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3B3AF6"/>
    <w:multiLevelType w:val="hybridMultilevel"/>
    <w:tmpl w:val="89AC0550"/>
    <w:lvl w:ilvl="0" w:tplc="BAA494E4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2">
    <w:nsid w:val="3F9A4649"/>
    <w:multiLevelType w:val="hybridMultilevel"/>
    <w:tmpl w:val="50A8AFA8"/>
    <w:lvl w:ilvl="0" w:tplc="EAA670F2">
      <w:numFmt w:val="bullet"/>
      <w:lvlText w:val="-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E11ECA"/>
    <w:multiLevelType w:val="hybridMultilevel"/>
    <w:tmpl w:val="BB145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661BAA"/>
    <w:multiLevelType w:val="hybridMultilevel"/>
    <w:tmpl w:val="F5045C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346733"/>
    <w:multiLevelType w:val="hybridMultilevel"/>
    <w:tmpl w:val="AB6A8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A45BBB"/>
    <w:multiLevelType w:val="hybridMultilevel"/>
    <w:tmpl w:val="C212B7A8"/>
    <w:lvl w:ilvl="0" w:tplc="EAA670F2">
      <w:numFmt w:val="bullet"/>
      <w:lvlText w:val="-"/>
      <w:lvlJc w:val="left"/>
      <w:pPr>
        <w:ind w:left="72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B033B43"/>
    <w:multiLevelType w:val="hybridMultilevel"/>
    <w:tmpl w:val="5E42756A"/>
    <w:lvl w:ilvl="0" w:tplc="24E81D0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F60C5F"/>
    <w:multiLevelType w:val="hybridMultilevel"/>
    <w:tmpl w:val="4DDC7A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0016F0"/>
    <w:multiLevelType w:val="hybridMultilevel"/>
    <w:tmpl w:val="D346BE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7F0EA674">
      <w:numFmt w:val="bullet"/>
      <w:lvlText w:val="•"/>
      <w:lvlJc w:val="left"/>
      <w:pPr>
        <w:ind w:left="3240" w:hanging="720"/>
      </w:pPr>
      <w:rPr>
        <w:rFonts w:ascii="Arial" w:eastAsia="Times New Roman" w:hAnsi="Arial" w:cs="Aria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E62870"/>
    <w:multiLevelType w:val="hybridMultilevel"/>
    <w:tmpl w:val="503ECD6C"/>
    <w:lvl w:ilvl="0" w:tplc="8FE857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715A69"/>
    <w:multiLevelType w:val="hybridMultilevel"/>
    <w:tmpl w:val="4F5CC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EA1F04"/>
    <w:multiLevelType w:val="hybridMultilevel"/>
    <w:tmpl w:val="F7B22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5C1810"/>
    <w:multiLevelType w:val="multilevel"/>
    <w:tmpl w:val="5ADAE34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87292B"/>
    <w:multiLevelType w:val="hybridMultilevel"/>
    <w:tmpl w:val="32204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C954D9"/>
    <w:multiLevelType w:val="hybridMultilevel"/>
    <w:tmpl w:val="241EF000"/>
    <w:lvl w:ilvl="0" w:tplc="A7C0FC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2548C3"/>
    <w:multiLevelType w:val="hybridMultilevel"/>
    <w:tmpl w:val="1D56E6D6"/>
    <w:lvl w:ilvl="0" w:tplc="1BD6674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6D30AB"/>
    <w:multiLevelType w:val="hybridMultilevel"/>
    <w:tmpl w:val="82F44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7E6399"/>
    <w:multiLevelType w:val="hybridMultilevel"/>
    <w:tmpl w:val="6BDEA07C"/>
    <w:lvl w:ilvl="0" w:tplc="912CC1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EF0AA9"/>
    <w:multiLevelType w:val="hybridMultilevel"/>
    <w:tmpl w:val="53E04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B30750"/>
    <w:multiLevelType w:val="hybridMultilevel"/>
    <w:tmpl w:val="82C8A2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C533E46"/>
    <w:multiLevelType w:val="hybridMultilevel"/>
    <w:tmpl w:val="0E0C6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70D7DA">
      <w:numFmt w:val="bullet"/>
      <w:lvlText w:val="·"/>
      <w:lvlJc w:val="left"/>
      <w:pPr>
        <w:ind w:left="1575" w:hanging="495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13"/>
  </w:num>
  <w:num w:numId="4">
    <w:abstractNumId w:val="6"/>
  </w:num>
  <w:num w:numId="5">
    <w:abstractNumId w:val="33"/>
  </w:num>
  <w:num w:numId="6">
    <w:abstractNumId w:val="29"/>
  </w:num>
  <w:num w:numId="7">
    <w:abstractNumId w:val="24"/>
  </w:num>
  <w:num w:numId="8">
    <w:abstractNumId w:val="25"/>
  </w:num>
  <w:num w:numId="9">
    <w:abstractNumId w:val="8"/>
  </w:num>
  <w:num w:numId="10">
    <w:abstractNumId w:val="27"/>
  </w:num>
  <w:num w:numId="11">
    <w:abstractNumId w:val="0"/>
  </w:num>
  <w:num w:numId="12">
    <w:abstractNumId w:val="41"/>
  </w:num>
  <w:num w:numId="13">
    <w:abstractNumId w:val="7"/>
  </w:num>
  <w:num w:numId="14">
    <w:abstractNumId w:val="2"/>
  </w:num>
  <w:num w:numId="15">
    <w:abstractNumId w:val="23"/>
  </w:num>
  <w:num w:numId="16">
    <w:abstractNumId w:val="12"/>
  </w:num>
  <w:num w:numId="17">
    <w:abstractNumId w:val="5"/>
  </w:num>
  <w:num w:numId="18">
    <w:abstractNumId w:val="34"/>
  </w:num>
  <w:num w:numId="19">
    <w:abstractNumId w:val="37"/>
  </w:num>
  <w:num w:numId="20">
    <w:abstractNumId w:val="11"/>
  </w:num>
  <w:num w:numId="21">
    <w:abstractNumId w:val="17"/>
  </w:num>
  <w:num w:numId="22">
    <w:abstractNumId w:val="32"/>
  </w:num>
  <w:num w:numId="23">
    <w:abstractNumId w:val="21"/>
  </w:num>
  <w:num w:numId="24">
    <w:abstractNumId w:val="40"/>
  </w:num>
  <w:num w:numId="25">
    <w:abstractNumId w:val="9"/>
  </w:num>
  <w:num w:numId="26">
    <w:abstractNumId w:val="4"/>
  </w:num>
  <w:num w:numId="27">
    <w:abstractNumId w:val="15"/>
  </w:num>
  <w:num w:numId="28">
    <w:abstractNumId w:val="18"/>
  </w:num>
  <w:num w:numId="29">
    <w:abstractNumId w:val="16"/>
  </w:num>
  <w:num w:numId="30">
    <w:abstractNumId w:val="31"/>
  </w:num>
  <w:num w:numId="31">
    <w:abstractNumId w:val="10"/>
  </w:num>
  <w:num w:numId="32">
    <w:abstractNumId w:val="20"/>
  </w:num>
  <w:num w:numId="33">
    <w:abstractNumId w:val="22"/>
  </w:num>
  <w:num w:numId="34">
    <w:abstractNumId w:val="26"/>
  </w:num>
  <w:num w:numId="35">
    <w:abstractNumId w:val="39"/>
  </w:num>
  <w:num w:numId="36">
    <w:abstractNumId w:val="14"/>
  </w:num>
  <w:num w:numId="37">
    <w:abstractNumId w:val="36"/>
  </w:num>
  <w:num w:numId="38">
    <w:abstractNumId w:val="3"/>
  </w:num>
  <w:num w:numId="39">
    <w:abstractNumId w:val="30"/>
  </w:num>
  <w:num w:numId="40">
    <w:abstractNumId w:val="38"/>
  </w:num>
  <w:num w:numId="41">
    <w:abstractNumId w:val="19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ED"/>
    <w:rsid w:val="00004461"/>
    <w:rsid w:val="000172B6"/>
    <w:rsid w:val="000172DD"/>
    <w:rsid w:val="0004376A"/>
    <w:rsid w:val="00045E56"/>
    <w:rsid w:val="0005526C"/>
    <w:rsid w:val="00060B46"/>
    <w:rsid w:val="00071A59"/>
    <w:rsid w:val="0007753A"/>
    <w:rsid w:val="0008020E"/>
    <w:rsid w:val="0008140C"/>
    <w:rsid w:val="0008744D"/>
    <w:rsid w:val="00095FF4"/>
    <w:rsid w:val="00097C78"/>
    <w:rsid w:val="000A7DB3"/>
    <w:rsid w:val="000B051F"/>
    <w:rsid w:val="000B1B48"/>
    <w:rsid w:val="000C25BD"/>
    <w:rsid w:val="000C7221"/>
    <w:rsid w:val="000D06B1"/>
    <w:rsid w:val="000E409D"/>
    <w:rsid w:val="000E7609"/>
    <w:rsid w:val="000F5C86"/>
    <w:rsid w:val="000F6695"/>
    <w:rsid w:val="001036A0"/>
    <w:rsid w:val="00105159"/>
    <w:rsid w:val="001101C0"/>
    <w:rsid w:val="00114632"/>
    <w:rsid w:val="00117E8D"/>
    <w:rsid w:val="00125AC6"/>
    <w:rsid w:val="00126901"/>
    <w:rsid w:val="00131DE2"/>
    <w:rsid w:val="00134988"/>
    <w:rsid w:val="00135C79"/>
    <w:rsid w:val="00141113"/>
    <w:rsid w:val="0014493C"/>
    <w:rsid w:val="00163FB4"/>
    <w:rsid w:val="00164D80"/>
    <w:rsid w:val="001670F3"/>
    <w:rsid w:val="00175333"/>
    <w:rsid w:val="00197313"/>
    <w:rsid w:val="001B19EA"/>
    <w:rsid w:val="001C5C4B"/>
    <w:rsid w:val="001D0902"/>
    <w:rsid w:val="002011A0"/>
    <w:rsid w:val="00203852"/>
    <w:rsid w:val="002129DB"/>
    <w:rsid w:val="00213865"/>
    <w:rsid w:val="0022395D"/>
    <w:rsid w:val="00242723"/>
    <w:rsid w:val="002431FF"/>
    <w:rsid w:val="0024406D"/>
    <w:rsid w:val="00250D4C"/>
    <w:rsid w:val="00261D2E"/>
    <w:rsid w:val="002674A9"/>
    <w:rsid w:val="00275690"/>
    <w:rsid w:val="0028612C"/>
    <w:rsid w:val="002874D4"/>
    <w:rsid w:val="00293ABD"/>
    <w:rsid w:val="0029530A"/>
    <w:rsid w:val="00297158"/>
    <w:rsid w:val="002C138E"/>
    <w:rsid w:val="002C34BB"/>
    <w:rsid w:val="002C4F3C"/>
    <w:rsid w:val="002E3913"/>
    <w:rsid w:val="002F2BAA"/>
    <w:rsid w:val="002F5635"/>
    <w:rsid w:val="0030702C"/>
    <w:rsid w:val="0031546B"/>
    <w:rsid w:val="0032747E"/>
    <w:rsid w:val="003470A9"/>
    <w:rsid w:val="00347748"/>
    <w:rsid w:val="00350FB1"/>
    <w:rsid w:val="00351029"/>
    <w:rsid w:val="00367698"/>
    <w:rsid w:val="00375574"/>
    <w:rsid w:val="00380353"/>
    <w:rsid w:val="00381ECE"/>
    <w:rsid w:val="003873DF"/>
    <w:rsid w:val="0039126C"/>
    <w:rsid w:val="003924F3"/>
    <w:rsid w:val="00395B22"/>
    <w:rsid w:val="003B7131"/>
    <w:rsid w:val="003C5ADF"/>
    <w:rsid w:val="003E53B1"/>
    <w:rsid w:val="003E7406"/>
    <w:rsid w:val="003F2449"/>
    <w:rsid w:val="0040358E"/>
    <w:rsid w:val="004144F7"/>
    <w:rsid w:val="00416C32"/>
    <w:rsid w:val="00421A1A"/>
    <w:rsid w:val="00453B9E"/>
    <w:rsid w:val="0047603C"/>
    <w:rsid w:val="00476766"/>
    <w:rsid w:val="004827CA"/>
    <w:rsid w:val="0048384D"/>
    <w:rsid w:val="00493638"/>
    <w:rsid w:val="004A6500"/>
    <w:rsid w:val="004A6EC6"/>
    <w:rsid w:val="004B3739"/>
    <w:rsid w:val="004C47D4"/>
    <w:rsid w:val="004E1C8B"/>
    <w:rsid w:val="004E4093"/>
    <w:rsid w:val="004E50A9"/>
    <w:rsid w:val="004E73D3"/>
    <w:rsid w:val="004E7560"/>
    <w:rsid w:val="004F293D"/>
    <w:rsid w:val="0050498E"/>
    <w:rsid w:val="00506DC0"/>
    <w:rsid w:val="00510FAE"/>
    <w:rsid w:val="00517DE4"/>
    <w:rsid w:val="0052050B"/>
    <w:rsid w:val="00520571"/>
    <w:rsid w:val="005249E2"/>
    <w:rsid w:val="00526039"/>
    <w:rsid w:val="00526BF1"/>
    <w:rsid w:val="00530875"/>
    <w:rsid w:val="00532288"/>
    <w:rsid w:val="00532FBE"/>
    <w:rsid w:val="00537273"/>
    <w:rsid w:val="00540FEC"/>
    <w:rsid w:val="00550265"/>
    <w:rsid w:val="0055761F"/>
    <w:rsid w:val="005753F9"/>
    <w:rsid w:val="00576D83"/>
    <w:rsid w:val="0058016A"/>
    <w:rsid w:val="0058345C"/>
    <w:rsid w:val="00597B1B"/>
    <w:rsid w:val="005A1F6E"/>
    <w:rsid w:val="005A550B"/>
    <w:rsid w:val="005A7A59"/>
    <w:rsid w:val="005B18C8"/>
    <w:rsid w:val="005B2B20"/>
    <w:rsid w:val="005B42E6"/>
    <w:rsid w:val="005C4821"/>
    <w:rsid w:val="005C66B0"/>
    <w:rsid w:val="006122A2"/>
    <w:rsid w:val="0062496B"/>
    <w:rsid w:val="00626E4A"/>
    <w:rsid w:val="00630CF6"/>
    <w:rsid w:val="00635590"/>
    <w:rsid w:val="0063616B"/>
    <w:rsid w:val="00642DAE"/>
    <w:rsid w:val="00644AD9"/>
    <w:rsid w:val="006468D7"/>
    <w:rsid w:val="0065523A"/>
    <w:rsid w:val="00657C6C"/>
    <w:rsid w:val="00660CBB"/>
    <w:rsid w:val="006635BA"/>
    <w:rsid w:val="00665514"/>
    <w:rsid w:val="006669F3"/>
    <w:rsid w:val="006708FA"/>
    <w:rsid w:val="00692B9E"/>
    <w:rsid w:val="0069716B"/>
    <w:rsid w:val="006A0C4B"/>
    <w:rsid w:val="006B4277"/>
    <w:rsid w:val="006B6296"/>
    <w:rsid w:val="006B7CE3"/>
    <w:rsid w:val="006D3EE9"/>
    <w:rsid w:val="006E3A46"/>
    <w:rsid w:val="006F436C"/>
    <w:rsid w:val="00702006"/>
    <w:rsid w:val="00710668"/>
    <w:rsid w:val="007156C6"/>
    <w:rsid w:val="007245CD"/>
    <w:rsid w:val="0073535F"/>
    <w:rsid w:val="00745C29"/>
    <w:rsid w:val="0075095E"/>
    <w:rsid w:val="00753D1E"/>
    <w:rsid w:val="00765CCE"/>
    <w:rsid w:val="00770E6E"/>
    <w:rsid w:val="00776298"/>
    <w:rsid w:val="00777A0B"/>
    <w:rsid w:val="007834F3"/>
    <w:rsid w:val="0079207C"/>
    <w:rsid w:val="007A1CA2"/>
    <w:rsid w:val="007A2A65"/>
    <w:rsid w:val="007A4759"/>
    <w:rsid w:val="007A7ECF"/>
    <w:rsid w:val="007B0D55"/>
    <w:rsid w:val="007B2F5C"/>
    <w:rsid w:val="007C0029"/>
    <w:rsid w:val="007C5734"/>
    <w:rsid w:val="007C6C87"/>
    <w:rsid w:val="007D34BA"/>
    <w:rsid w:val="007E0004"/>
    <w:rsid w:val="007E2807"/>
    <w:rsid w:val="00805A57"/>
    <w:rsid w:val="008147F9"/>
    <w:rsid w:val="00817ED4"/>
    <w:rsid w:val="00846C02"/>
    <w:rsid w:val="00847995"/>
    <w:rsid w:val="00851155"/>
    <w:rsid w:val="00853CE1"/>
    <w:rsid w:val="008547E3"/>
    <w:rsid w:val="008556D3"/>
    <w:rsid w:val="00857349"/>
    <w:rsid w:val="00870CF9"/>
    <w:rsid w:val="00871397"/>
    <w:rsid w:val="00881280"/>
    <w:rsid w:val="008B5408"/>
    <w:rsid w:val="008D5214"/>
    <w:rsid w:val="008E1842"/>
    <w:rsid w:val="008E756D"/>
    <w:rsid w:val="008F365B"/>
    <w:rsid w:val="008F641D"/>
    <w:rsid w:val="00900DCE"/>
    <w:rsid w:val="00901BEA"/>
    <w:rsid w:val="00907962"/>
    <w:rsid w:val="00922217"/>
    <w:rsid w:val="00925BAF"/>
    <w:rsid w:val="00935F36"/>
    <w:rsid w:val="009431E5"/>
    <w:rsid w:val="00950801"/>
    <w:rsid w:val="00954B4C"/>
    <w:rsid w:val="00956982"/>
    <w:rsid w:val="00960E28"/>
    <w:rsid w:val="009846C6"/>
    <w:rsid w:val="009909A1"/>
    <w:rsid w:val="00994491"/>
    <w:rsid w:val="00995242"/>
    <w:rsid w:val="009A31DA"/>
    <w:rsid w:val="009B0745"/>
    <w:rsid w:val="009B709D"/>
    <w:rsid w:val="009B70B5"/>
    <w:rsid w:val="009B7B93"/>
    <w:rsid w:val="009C5A45"/>
    <w:rsid w:val="009C76C8"/>
    <w:rsid w:val="009C793F"/>
    <w:rsid w:val="009D1A85"/>
    <w:rsid w:val="009D33E3"/>
    <w:rsid w:val="009D584B"/>
    <w:rsid w:val="009D621B"/>
    <w:rsid w:val="009E5B1F"/>
    <w:rsid w:val="009F40A2"/>
    <w:rsid w:val="00A109C8"/>
    <w:rsid w:val="00A21A08"/>
    <w:rsid w:val="00A24268"/>
    <w:rsid w:val="00A36697"/>
    <w:rsid w:val="00A6564E"/>
    <w:rsid w:val="00A8414B"/>
    <w:rsid w:val="00A850D7"/>
    <w:rsid w:val="00AA2D70"/>
    <w:rsid w:val="00AA76E2"/>
    <w:rsid w:val="00AB3556"/>
    <w:rsid w:val="00AB5B2E"/>
    <w:rsid w:val="00AB614F"/>
    <w:rsid w:val="00AB75D4"/>
    <w:rsid w:val="00AC1C74"/>
    <w:rsid w:val="00AD0FE6"/>
    <w:rsid w:val="00AD4B25"/>
    <w:rsid w:val="00AE2868"/>
    <w:rsid w:val="00AE2DDE"/>
    <w:rsid w:val="00AF2D65"/>
    <w:rsid w:val="00B003A1"/>
    <w:rsid w:val="00B24AE2"/>
    <w:rsid w:val="00B318C7"/>
    <w:rsid w:val="00B3461B"/>
    <w:rsid w:val="00B44D17"/>
    <w:rsid w:val="00B57049"/>
    <w:rsid w:val="00B64DB8"/>
    <w:rsid w:val="00B65A59"/>
    <w:rsid w:val="00B670D3"/>
    <w:rsid w:val="00B759CD"/>
    <w:rsid w:val="00B80775"/>
    <w:rsid w:val="00B82A37"/>
    <w:rsid w:val="00B833BF"/>
    <w:rsid w:val="00B85301"/>
    <w:rsid w:val="00BA5D34"/>
    <w:rsid w:val="00BA715F"/>
    <w:rsid w:val="00BC7347"/>
    <w:rsid w:val="00BE261D"/>
    <w:rsid w:val="00BF40C2"/>
    <w:rsid w:val="00BF7648"/>
    <w:rsid w:val="00C01A8F"/>
    <w:rsid w:val="00C06297"/>
    <w:rsid w:val="00C17F87"/>
    <w:rsid w:val="00C4197F"/>
    <w:rsid w:val="00C62A22"/>
    <w:rsid w:val="00C6718B"/>
    <w:rsid w:val="00C67B0A"/>
    <w:rsid w:val="00C72663"/>
    <w:rsid w:val="00C73336"/>
    <w:rsid w:val="00C73699"/>
    <w:rsid w:val="00C804EC"/>
    <w:rsid w:val="00C84E0E"/>
    <w:rsid w:val="00C913C5"/>
    <w:rsid w:val="00CA20F4"/>
    <w:rsid w:val="00CA3D84"/>
    <w:rsid w:val="00CA4B2C"/>
    <w:rsid w:val="00CA4CCF"/>
    <w:rsid w:val="00CB1543"/>
    <w:rsid w:val="00CC3B20"/>
    <w:rsid w:val="00CC4302"/>
    <w:rsid w:val="00CD5494"/>
    <w:rsid w:val="00CE245B"/>
    <w:rsid w:val="00CE4D9A"/>
    <w:rsid w:val="00CE6014"/>
    <w:rsid w:val="00CE71D9"/>
    <w:rsid w:val="00D11DED"/>
    <w:rsid w:val="00D169F5"/>
    <w:rsid w:val="00D17638"/>
    <w:rsid w:val="00D22015"/>
    <w:rsid w:val="00D26FD3"/>
    <w:rsid w:val="00D71FCC"/>
    <w:rsid w:val="00D83795"/>
    <w:rsid w:val="00D85BB2"/>
    <w:rsid w:val="00D90BB2"/>
    <w:rsid w:val="00D9603C"/>
    <w:rsid w:val="00DA3CC4"/>
    <w:rsid w:val="00DA3E5C"/>
    <w:rsid w:val="00DA7198"/>
    <w:rsid w:val="00DA72BA"/>
    <w:rsid w:val="00DC258E"/>
    <w:rsid w:val="00DD07A7"/>
    <w:rsid w:val="00DD1A9F"/>
    <w:rsid w:val="00E06158"/>
    <w:rsid w:val="00E07404"/>
    <w:rsid w:val="00E12756"/>
    <w:rsid w:val="00E13FC2"/>
    <w:rsid w:val="00E15669"/>
    <w:rsid w:val="00E212F4"/>
    <w:rsid w:val="00E25418"/>
    <w:rsid w:val="00E26B08"/>
    <w:rsid w:val="00E33496"/>
    <w:rsid w:val="00E502F2"/>
    <w:rsid w:val="00E62F18"/>
    <w:rsid w:val="00E71F07"/>
    <w:rsid w:val="00E8252B"/>
    <w:rsid w:val="00E86FB1"/>
    <w:rsid w:val="00E95855"/>
    <w:rsid w:val="00EA389E"/>
    <w:rsid w:val="00EA4A12"/>
    <w:rsid w:val="00EA58B6"/>
    <w:rsid w:val="00EA5A3E"/>
    <w:rsid w:val="00EA5B5A"/>
    <w:rsid w:val="00EB4AF1"/>
    <w:rsid w:val="00EB544C"/>
    <w:rsid w:val="00EB6951"/>
    <w:rsid w:val="00EB7041"/>
    <w:rsid w:val="00ED27D2"/>
    <w:rsid w:val="00ED6991"/>
    <w:rsid w:val="00EE0839"/>
    <w:rsid w:val="00EE782F"/>
    <w:rsid w:val="00F04CB1"/>
    <w:rsid w:val="00F12C9D"/>
    <w:rsid w:val="00F17E39"/>
    <w:rsid w:val="00F341C5"/>
    <w:rsid w:val="00F366B3"/>
    <w:rsid w:val="00F47189"/>
    <w:rsid w:val="00F612C5"/>
    <w:rsid w:val="00F70922"/>
    <w:rsid w:val="00F84955"/>
    <w:rsid w:val="00F9092D"/>
    <w:rsid w:val="00FA4BA3"/>
    <w:rsid w:val="00FA6B1C"/>
    <w:rsid w:val="00FA75B7"/>
    <w:rsid w:val="00FD40F1"/>
    <w:rsid w:val="00FE0A21"/>
    <w:rsid w:val="00FF047B"/>
    <w:rsid w:val="00FF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D70"/>
    <w:pPr>
      <w:spacing w:before="240" w:after="12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2D70"/>
    <w:p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2D70"/>
    <w:pPr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755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55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55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55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55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55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2D70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2D70"/>
    <w:rPr>
      <w:rFonts w:asciiTheme="majorHAnsi" w:eastAsiaTheme="majorEastAsia" w:hAnsiTheme="majorHAnsi" w:cstheme="majorBidi"/>
      <w:b/>
      <w:bCs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2D70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55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55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55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557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557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55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7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574"/>
  </w:style>
  <w:style w:type="paragraph" w:styleId="Fuzeile">
    <w:name w:val="footer"/>
    <w:basedOn w:val="Standard"/>
    <w:link w:val="FuzeileZchn"/>
    <w:uiPriority w:val="99"/>
    <w:unhideWhenUsed/>
    <w:rsid w:val="0037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57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574"/>
    <w:rPr>
      <w:rFonts w:ascii="Tahoma" w:hAnsi="Tahoma" w:cs="Tahoma"/>
      <w:sz w:val="16"/>
      <w:szCs w:val="16"/>
    </w:rPr>
  </w:style>
  <w:style w:type="paragraph" w:customStyle="1" w:styleId="Letter-footer">
    <w:name w:val="Letter-footer"/>
    <w:basedOn w:val="Fuzeile"/>
    <w:rsid w:val="00375574"/>
    <w:pPr>
      <w:tabs>
        <w:tab w:val="clear" w:pos="4513"/>
        <w:tab w:val="clear" w:pos="9026"/>
        <w:tab w:val="left" w:pos="5400"/>
        <w:tab w:val="left" w:pos="7440"/>
      </w:tabs>
    </w:pPr>
    <w:rPr>
      <w:rFonts w:ascii="Times New Roman" w:eastAsia="Times New Roman" w:hAnsi="Times New Roman" w:cs="Times New Roman"/>
      <w:sz w:val="18"/>
      <w:szCs w:val="18"/>
      <w:lang w:val="da-DK"/>
    </w:rPr>
  </w:style>
  <w:style w:type="character" w:styleId="Seitenzahl">
    <w:name w:val="page number"/>
    <w:basedOn w:val="Absatz-Standardschriftart"/>
    <w:rsid w:val="00375574"/>
  </w:style>
  <w:style w:type="paragraph" w:styleId="Titel">
    <w:name w:val="Title"/>
    <w:basedOn w:val="Standard"/>
    <w:next w:val="Standard"/>
    <w:link w:val="TitelZchn"/>
    <w:uiPriority w:val="10"/>
    <w:qFormat/>
    <w:rsid w:val="003755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55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55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55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375574"/>
    <w:rPr>
      <w:b/>
      <w:bCs/>
    </w:rPr>
  </w:style>
  <w:style w:type="character" w:styleId="Hervorhebung">
    <w:name w:val="Emphasis"/>
    <w:uiPriority w:val="20"/>
    <w:qFormat/>
    <w:rsid w:val="003755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37557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7557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75574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7557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55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5574"/>
    <w:rPr>
      <w:b/>
      <w:bCs/>
      <w:i/>
      <w:iCs/>
    </w:rPr>
  </w:style>
  <w:style w:type="character" w:styleId="SchwacheHervorhebung">
    <w:name w:val="Subtle Emphasis"/>
    <w:uiPriority w:val="19"/>
    <w:qFormat/>
    <w:rsid w:val="00375574"/>
    <w:rPr>
      <w:i/>
      <w:iCs/>
    </w:rPr>
  </w:style>
  <w:style w:type="character" w:styleId="IntensiveHervorhebung">
    <w:name w:val="Intense Emphasis"/>
    <w:uiPriority w:val="21"/>
    <w:qFormat/>
    <w:rsid w:val="00375574"/>
    <w:rPr>
      <w:b/>
      <w:bCs/>
    </w:rPr>
  </w:style>
  <w:style w:type="character" w:styleId="SchwacherVerweis">
    <w:name w:val="Subtle Reference"/>
    <w:uiPriority w:val="31"/>
    <w:qFormat/>
    <w:rsid w:val="00375574"/>
    <w:rPr>
      <w:smallCaps/>
    </w:rPr>
  </w:style>
  <w:style w:type="character" w:styleId="IntensiverVerweis">
    <w:name w:val="Intense Reference"/>
    <w:uiPriority w:val="32"/>
    <w:qFormat/>
    <w:rsid w:val="00375574"/>
    <w:rPr>
      <w:smallCaps/>
      <w:spacing w:val="5"/>
      <w:u w:val="single"/>
    </w:rPr>
  </w:style>
  <w:style w:type="character" w:styleId="Buchtitel">
    <w:name w:val="Book Title"/>
    <w:uiPriority w:val="33"/>
    <w:qFormat/>
    <w:rsid w:val="0037557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75574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60CBB"/>
    <w:pPr>
      <w:spacing w:after="0"/>
    </w:pPr>
    <w:rPr>
      <w:b/>
      <w:bCs/>
      <w:smallCaps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75574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Absatz-Standardschriftart"/>
    <w:uiPriority w:val="99"/>
    <w:unhideWhenUsed/>
    <w:rsid w:val="00660CBB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C4302"/>
    <w:pPr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CC4302"/>
    <w:pPr>
      <w:spacing w:after="0"/>
    </w:pPr>
  </w:style>
  <w:style w:type="table" w:styleId="Tabellenraster">
    <w:name w:val="Table Grid"/>
    <w:basedOn w:val="NormaleTabelle"/>
    <w:uiPriority w:val="59"/>
    <w:rsid w:val="00AA76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2">
    <w:name w:val="Light List Accent 2"/>
    <w:basedOn w:val="NormaleTabelle"/>
    <w:uiPriority w:val="61"/>
    <w:rsid w:val="00AA76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4">
    <w:name w:val="Light List Accent 4"/>
    <w:basedOn w:val="NormaleTabelle"/>
    <w:uiPriority w:val="61"/>
    <w:rsid w:val="004A6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D90BB2"/>
    <w:pPr>
      <w:spacing w:before="120" w:after="12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NormaleTabelle"/>
    <w:uiPriority w:val="61"/>
    <w:rsid w:val="00EE08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AE2DD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E2DDE"/>
    <w:rPr>
      <w:sz w:val="20"/>
      <w:szCs w:val="20"/>
      <w:lang w:val="en-GB"/>
    </w:rPr>
  </w:style>
  <w:style w:type="character" w:styleId="Endnotenzeichen">
    <w:name w:val="endnote reference"/>
    <w:basedOn w:val="Absatz-Standardschriftart"/>
    <w:uiPriority w:val="99"/>
    <w:semiHidden/>
    <w:unhideWhenUsed/>
    <w:rsid w:val="00AE2DDE"/>
    <w:rPr>
      <w:vertAlign w:val="superscript"/>
    </w:rPr>
  </w:style>
  <w:style w:type="table" w:customStyle="1" w:styleId="LightList-Accent12">
    <w:name w:val="Light List - Accent 12"/>
    <w:basedOn w:val="NormaleTabelle"/>
    <w:uiPriority w:val="61"/>
    <w:rsid w:val="00261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D70"/>
    <w:pPr>
      <w:spacing w:before="240" w:after="12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2D70"/>
    <w:p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2D70"/>
    <w:pPr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755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55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55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55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55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55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2D70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2D70"/>
    <w:rPr>
      <w:rFonts w:asciiTheme="majorHAnsi" w:eastAsiaTheme="majorEastAsia" w:hAnsiTheme="majorHAnsi" w:cstheme="majorBidi"/>
      <w:b/>
      <w:bCs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2D70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55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55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55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557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557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55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7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574"/>
  </w:style>
  <w:style w:type="paragraph" w:styleId="Fuzeile">
    <w:name w:val="footer"/>
    <w:basedOn w:val="Standard"/>
    <w:link w:val="FuzeileZchn"/>
    <w:uiPriority w:val="99"/>
    <w:unhideWhenUsed/>
    <w:rsid w:val="0037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57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574"/>
    <w:rPr>
      <w:rFonts w:ascii="Tahoma" w:hAnsi="Tahoma" w:cs="Tahoma"/>
      <w:sz w:val="16"/>
      <w:szCs w:val="16"/>
    </w:rPr>
  </w:style>
  <w:style w:type="paragraph" w:customStyle="1" w:styleId="Letter-footer">
    <w:name w:val="Letter-footer"/>
    <w:basedOn w:val="Fuzeile"/>
    <w:rsid w:val="00375574"/>
    <w:pPr>
      <w:tabs>
        <w:tab w:val="clear" w:pos="4513"/>
        <w:tab w:val="clear" w:pos="9026"/>
        <w:tab w:val="left" w:pos="5400"/>
        <w:tab w:val="left" w:pos="7440"/>
      </w:tabs>
    </w:pPr>
    <w:rPr>
      <w:rFonts w:ascii="Times New Roman" w:eastAsia="Times New Roman" w:hAnsi="Times New Roman" w:cs="Times New Roman"/>
      <w:sz w:val="18"/>
      <w:szCs w:val="18"/>
      <w:lang w:val="da-DK"/>
    </w:rPr>
  </w:style>
  <w:style w:type="character" w:styleId="Seitenzahl">
    <w:name w:val="page number"/>
    <w:basedOn w:val="Absatz-Standardschriftart"/>
    <w:rsid w:val="00375574"/>
  </w:style>
  <w:style w:type="paragraph" w:styleId="Titel">
    <w:name w:val="Title"/>
    <w:basedOn w:val="Standard"/>
    <w:next w:val="Standard"/>
    <w:link w:val="TitelZchn"/>
    <w:uiPriority w:val="10"/>
    <w:qFormat/>
    <w:rsid w:val="003755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55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55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55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375574"/>
    <w:rPr>
      <w:b/>
      <w:bCs/>
    </w:rPr>
  </w:style>
  <w:style w:type="character" w:styleId="Hervorhebung">
    <w:name w:val="Emphasis"/>
    <w:uiPriority w:val="20"/>
    <w:qFormat/>
    <w:rsid w:val="003755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37557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7557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75574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7557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55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5574"/>
    <w:rPr>
      <w:b/>
      <w:bCs/>
      <w:i/>
      <w:iCs/>
    </w:rPr>
  </w:style>
  <w:style w:type="character" w:styleId="SchwacheHervorhebung">
    <w:name w:val="Subtle Emphasis"/>
    <w:uiPriority w:val="19"/>
    <w:qFormat/>
    <w:rsid w:val="00375574"/>
    <w:rPr>
      <w:i/>
      <w:iCs/>
    </w:rPr>
  </w:style>
  <w:style w:type="character" w:styleId="IntensiveHervorhebung">
    <w:name w:val="Intense Emphasis"/>
    <w:uiPriority w:val="21"/>
    <w:qFormat/>
    <w:rsid w:val="00375574"/>
    <w:rPr>
      <w:b/>
      <w:bCs/>
    </w:rPr>
  </w:style>
  <w:style w:type="character" w:styleId="SchwacherVerweis">
    <w:name w:val="Subtle Reference"/>
    <w:uiPriority w:val="31"/>
    <w:qFormat/>
    <w:rsid w:val="00375574"/>
    <w:rPr>
      <w:smallCaps/>
    </w:rPr>
  </w:style>
  <w:style w:type="character" w:styleId="IntensiverVerweis">
    <w:name w:val="Intense Reference"/>
    <w:uiPriority w:val="32"/>
    <w:qFormat/>
    <w:rsid w:val="00375574"/>
    <w:rPr>
      <w:smallCaps/>
      <w:spacing w:val="5"/>
      <w:u w:val="single"/>
    </w:rPr>
  </w:style>
  <w:style w:type="character" w:styleId="Buchtitel">
    <w:name w:val="Book Title"/>
    <w:uiPriority w:val="33"/>
    <w:qFormat/>
    <w:rsid w:val="0037557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75574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60CBB"/>
    <w:pPr>
      <w:spacing w:after="0"/>
    </w:pPr>
    <w:rPr>
      <w:b/>
      <w:bCs/>
      <w:smallCaps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75574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Absatz-Standardschriftart"/>
    <w:uiPriority w:val="99"/>
    <w:unhideWhenUsed/>
    <w:rsid w:val="00660CBB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C4302"/>
    <w:pPr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CC4302"/>
    <w:pPr>
      <w:spacing w:after="0"/>
    </w:pPr>
  </w:style>
  <w:style w:type="table" w:styleId="Tabellenraster">
    <w:name w:val="Table Grid"/>
    <w:basedOn w:val="NormaleTabelle"/>
    <w:uiPriority w:val="59"/>
    <w:rsid w:val="00AA76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2">
    <w:name w:val="Light List Accent 2"/>
    <w:basedOn w:val="NormaleTabelle"/>
    <w:uiPriority w:val="61"/>
    <w:rsid w:val="00AA76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4">
    <w:name w:val="Light List Accent 4"/>
    <w:basedOn w:val="NormaleTabelle"/>
    <w:uiPriority w:val="61"/>
    <w:rsid w:val="004A6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D90BB2"/>
    <w:pPr>
      <w:spacing w:before="120" w:after="12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NormaleTabelle"/>
    <w:uiPriority w:val="61"/>
    <w:rsid w:val="00EE08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AE2DD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E2DDE"/>
    <w:rPr>
      <w:sz w:val="20"/>
      <w:szCs w:val="20"/>
      <w:lang w:val="en-GB"/>
    </w:rPr>
  </w:style>
  <w:style w:type="character" w:styleId="Endnotenzeichen">
    <w:name w:val="endnote reference"/>
    <w:basedOn w:val="Absatz-Standardschriftart"/>
    <w:uiPriority w:val="99"/>
    <w:semiHidden/>
    <w:unhideWhenUsed/>
    <w:rsid w:val="00AE2DDE"/>
    <w:rPr>
      <w:vertAlign w:val="superscript"/>
    </w:rPr>
  </w:style>
  <w:style w:type="table" w:customStyle="1" w:styleId="LightList-Accent12">
    <w:name w:val="Light List - Accent 12"/>
    <w:basedOn w:val="NormaleTabelle"/>
    <w:uiPriority w:val="61"/>
    <w:rsid w:val="00261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f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E60BF-68A8-4FA7-9C9C-AAA299C2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33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Sitecore Performance Support  - Summary</vt:lpstr>
      <vt:lpstr/>
    </vt:vector>
  </TitlesOfParts>
  <Company>Sitecore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Sitecore Performance Support  - Summary</dc:title>
  <dc:creator>dvs@sitecore.net</dc:creator>
  <cp:lastModifiedBy>David Stöger</cp:lastModifiedBy>
  <cp:revision>81</cp:revision>
  <cp:lastPrinted>2011-12-21T16:05:00Z</cp:lastPrinted>
  <dcterms:created xsi:type="dcterms:W3CDTF">2011-06-13T09:02:00Z</dcterms:created>
  <dcterms:modified xsi:type="dcterms:W3CDTF">2012-02-27T09:32:00Z</dcterms:modified>
</cp:coreProperties>
</file>