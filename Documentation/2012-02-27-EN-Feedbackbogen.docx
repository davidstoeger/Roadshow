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74" w:rsidRPr="004A6500" w:rsidRDefault="00881280" w:rsidP="002334F2">
      <w:pPr>
        <w:pStyle w:val="Titel"/>
        <w:rPr>
          <w:lang w:val="en-US"/>
        </w:rPr>
      </w:pPr>
      <w:r w:rsidRPr="004A6500">
        <w:rPr>
          <w:lang w:val="en-US"/>
        </w:rPr>
        <w:t>Sitecore Roadshow 1</w:t>
      </w:r>
      <w:r w:rsidR="004A6500" w:rsidRPr="004A6500">
        <w:rPr>
          <w:lang w:val="en-US"/>
        </w:rPr>
        <w:t xml:space="preserve"> - </w:t>
      </w:r>
      <w:r w:rsidR="002334F2">
        <w:rPr>
          <w:lang w:val="en-US"/>
        </w:rPr>
        <w:t>Feedback</w:t>
      </w:r>
    </w:p>
    <w:p w:rsidR="00375574" w:rsidRPr="00375574" w:rsidRDefault="004A6500" w:rsidP="004A6500">
      <w:pPr>
        <w:tabs>
          <w:tab w:val="left" w:pos="1276"/>
        </w:tabs>
        <w:spacing w:after="0" w:line="240" w:lineRule="auto"/>
      </w:pPr>
      <w:bookmarkStart w:id="0" w:name="_Toc56578950"/>
      <w:r>
        <w:t>Company</w:t>
      </w:r>
      <w:r w:rsidR="00375574" w:rsidRPr="00375574">
        <w:t xml:space="preserve">: </w:t>
      </w:r>
      <w:r w:rsidR="00375574" w:rsidRPr="00375574">
        <w:tab/>
      </w:r>
      <w:bookmarkEnd w:id="0"/>
      <w:r w:rsidR="00CE245B">
        <w:tab/>
      </w:r>
      <w:r>
        <w:t>_________________________________________</w:t>
      </w:r>
    </w:p>
    <w:p w:rsidR="00375574" w:rsidRPr="00375574" w:rsidRDefault="00375574" w:rsidP="004A6500">
      <w:pPr>
        <w:tabs>
          <w:tab w:val="left" w:pos="1276"/>
        </w:tabs>
        <w:spacing w:after="0" w:line="240" w:lineRule="auto"/>
      </w:pPr>
      <w:bookmarkStart w:id="1" w:name="_Toc56578951"/>
      <w:r w:rsidRPr="00375574">
        <w:t xml:space="preserve">Date: </w:t>
      </w:r>
      <w:r w:rsidRPr="00375574">
        <w:tab/>
      </w:r>
      <w:bookmarkEnd w:id="1"/>
      <w:r w:rsidR="00CE245B">
        <w:tab/>
      </w:r>
      <w:r w:rsidR="004A6500">
        <w:t>_________________________________________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522"/>
        <w:gridCol w:w="523"/>
        <w:gridCol w:w="522"/>
        <w:gridCol w:w="523"/>
        <w:gridCol w:w="523"/>
      </w:tblGrid>
      <w:tr w:rsidR="002334F2" w:rsidRPr="002334F2" w:rsidTr="00086D20">
        <w:trPr>
          <w:trHeight w:val="485"/>
        </w:trPr>
        <w:tc>
          <w:tcPr>
            <w:tcW w:w="6629" w:type="dxa"/>
          </w:tcPr>
          <w:p w:rsidR="002334F2" w:rsidRPr="00636F74" w:rsidRDefault="00636F74" w:rsidP="00375574">
            <w:pPr>
              <w:rPr>
                <w:b/>
                <w:bCs/>
                <w:lang w:val="en-US"/>
              </w:rPr>
            </w:pPr>
            <w:r w:rsidRPr="00636F74">
              <w:rPr>
                <w:b/>
                <w:bCs/>
                <w:lang w:val="en-US"/>
              </w:rPr>
              <w:t>Questions regarding the presented topics</w:t>
            </w:r>
          </w:p>
        </w:tc>
        <w:tc>
          <w:tcPr>
            <w:tcW w:w="522" w:type="dxa"/>
            <w:vAlign w:val="center"/>
          </w:tcPr>
          <w:p w:rsidR="002334F2" w:rsidRDefault="00086D20" w:rsidP="00086D20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2F9B5778" wp14:editId="75775203">
                  <wp:extent cx="194310" cy="19875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2334F2" w:rsidRDefault="00086D20" w:rsidP="00086D20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7D922400" wp14:editId="6A7C139A">
                  <wp:extent cx="194945" cy="192405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" w:type="dxa"/>
            <w:vAlign w:val="center"/>
          </w:tcPr>
          <w:p w:rsidR="002334F2" w:rsidRDefault="00086D20" w:rsidP="00086D20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3508E1AC" wp14:editId="30C65E73">
                  <wp:extent cx="194310" cy="202565"/>
                  <wp:effectExtent l="0" t="0" r="0" b="698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2334F2" w:rsidRDefault="00086D20" w:rsidP="00086D20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452228E2" wp14:editId="4A874E67">
                  <wp:extent cx="194945" cy="197485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2334F2" w:rsidRDefault="00086D20" w:rsidP="00086D20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43D79943" wp14:editId="411F82FF">
                  <wp:extent cx="194945" cy="167005"/>
                  <wp:effectExtent l="0" t="0" r="0" b="444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4F2" w:rsidRPr="002334F2" w:rsidTr="00086D20">
        <w:trPr>
          <w:trHeight w:val="421"/>
        </w:trPr>
        <w:tc>
          <w:tcPr>
            <w:tcW w:w="6629" w:type="dxa"/>
            <w:vAlign w:val="center"/>
          </w:tcPr>
          <w:p w:rsidR="002334F2" w:rsidRPr="00636F74" w:rsidRDefault="00636F74" w:rsidP="00636F74">
            <w:pPr>
              <w:rPr>
                <w:lang w:val="en-US"/>
              </w:rPr>
            </w:pPr>
            <w:r w:rsidRPr="00636F74">
              <w:rPr>
                <w:lang w:val="en-US"/>
              </w:rPr>
              <w:t>The topics of the roadshow were of interest.</w:t>
            </w:r>
          </w:p>
        </w:tc>
        <w:tc>
          <w:tcPr>
            <w:tcW w:w="522" w:type="dxa"/>
            <w:vAlign w:val="center"/>
          </w:tcPr>
          <w:p w:rsidR="002334F2" w:rsidRPr="00086D20" w:rsidRDefault="002334F2" w:rsidP="00086D20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2334F2" w:rsidRPr="00086D20" w:rsidRDefault="002334F2" w:rsidP="00086D20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  <w:vAlign w:val="center"/>
          </w:tcPr>
          <w:p w:rsidR="002334F2" w:rsidRPr="00086D20" w:rsidRDefault="002334F2" w:rsidP="00086D20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2334F2" w:rsidRPr="00086D20" w:rsidRDefault="002334F2" w:rsidP="00086D20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2334F2" w:rsidRPr="00086D20" w:rsidRDefault="00086D20" w:rsidP="00086D20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  <w:tr w:rsidR="00086D20" w:rsidRPr="002334F2" w:rsidTr="00332218">
        <w:trPr>
          <w:trHeight w:val="421"/>
        </w:trPr>
        <w:tc>
          <w:tcPr>
            <w:tcW w:w="6629" w:type="dxa"/>
            <w:vAlign w:val="center"/>
          </w:tcPr>
          <w:p w:rsidR="00086D20" w:rsidRPr="00636F74" w:rsidRDefault="00636F74" w:rsidP="00636F74">
            <w:pPr>
              <w:rPr>
                <w:lang w:val="en-US"/>
              </w:rPr>
            </w:pPr>
            <w:r w:rsidRPr="00636F74">
              <w:rPr>
                <w:lang w:val="en-US"/>
              </w:rPr>
              <w:t xml:space="preserve">The topics of </w:t>
            </w:r>
            <w:r>
              <w:rPr>
                <w:lang w:val="en-US"/>
              </w:rPr>
              <w:t>t</w:t>
            </w:r>
            <w:r w:rsidRPr="00636F74">
              <w:rPr>
                <w:lang w:val="en-US"/>
              </w:rPr>
              <w:t>he roadshow were relevant for our company/projects.</w:t>
            </w:r>
          </w:p>
        </w:tc>
        <w:tc>
          <w:tcPr>
            <w:tcW w:w="522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  <w:tr w:rsidR="00086D20" w:rsidRPr="002334F2" w:rsidTr="00332218">
        <w:trPr>
          <w:trHeight w:val="421"/>
        </w:trPr>
        <w:tc>
          <w:tcPr>
            <w:tcW w:w="6629" w:type="dxa"/>
            <w:vAlign w:val="center"/>
          </w:tcPr>
          <w:p w:rsidR="00086D20" w:rsidRPr="00636F74" w:rsidRDefault="00636F74" w:rsidP="00636F74">
            <w:pPr>
              <w:rPr>
                <w:lang w:val="en-US"/>
              </w:rPr>
            </w:pPr>
            <w:r w:rsidRPr="00636F74">
              <w:rPr>
                <w:lang w:val="en-US"/>
              </w:rPr>
              <w:t>The topics of the roadshow were up to date</w:t>
            </w:r>
            <w:r>
              <w:rPr>
                <w:lang w:val="en-US"/>
              </w:rPr>
              <w:t>.</w:t>
            </w:r>
          </w:p>
        </w:tc>
        <w:tc>
          <w:tcPr>
            <w:tcW w:w="522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  <w:tr w:rsidR="00086D20" w:rsidRPr="002334F2" w:rsidTr="00086D20">
        <w:trPr>
          <w:trHeight w:val="421"/>
        </w:trPr>
        <w:tc>
          <w:tcPr>
            <w:tcW w:w="6629" w:type="dxa"/>
            <w:vAlign w:val="center"/>
          </w:tcPr>
          <w:p w:rsidR="00086D20" w:rsidRPr="00636F74" w:rsidRDefault="00636F74" w:rsidP="00636F74">
            <w:pPr>
              <w:rPr>
                <w:lang w:val="en-US"/>
              </w:rPr>
            </w:pPr>
            <w:r w:rsidRPr="00636F74">
              <w:rPr>
                <w:lang w:val="en-US"/>
              </w:rPr>
              <w:t xml:space="preserve">The topics </w:t>
            </w:r>
            <w:r>
              <w:rPr>
                <w:lang w:val="en-US"/>
              </w:rPr>
              <w:t>of</w:t>
            </w:r>
            <w:r w:rsidRPr="00636F7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636F74">
              <w:rPr>
                <w:lang w:val="en-US"/>
              </w:rPr>
              <w:t>he roadshow were new to me.</w:t>
            </w:r>
          </w:p>
        </w:tc>
        <w:tc>
          <w:tcPr>
            <w:tcW w:w="522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  <w:tr w:rsidR="00086D20" w:rsidRPr="002334F2" w:rsidTr="00086D20">
        <w:trPr>
          <w:trHeight w:val="421"/>
        </w:trPr>
        <w:tc>
          <w:tcPr>
            <w:tcW w:w="6629" w:type="dxa"/>
          </w:tcPr>
          <w:p w:rsidR="00086D20" w:rsidRPr="00636F74" w:rsidRDefault="00636F74" w:rsidP="00636F74">
            <w:r w:rsidRPr="00636F74">
              <w:t>I can use the presented topics in current/upcoming projects</w:t>
            </w:r>
            <w:r>
              <w:t>.</w:t>
            </w:r>
          </w:p>
        </w:tc>
        <w:tc>
          <w:tcPr>
            <w:tcW w:w="522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  <w:tr w:rsidR="00086D20" w:rsidRPr="002334F2" w:rsidTr="00086D20">
        <w:trPr>
          <w:trHeight w:val="421"/>
        </w:trPr>
        <w:tc>
          <w:tcPr>
            <w:tcW w:w="6629" w:type="dxa"/>
          </w:tcPr>
          <w:p w:rsidR="00086D20" w:rsidRPr="00636F74" w:rsidRDefault="00086D20" w:rsidP="00636F74">
            <w:r w:rsidRPr="00636F74">
              <w:t>„</w:t>
            </w:r>
            <w:r w:rsidR="00636F74" w:rsidRPr="00636F74">
              <w:t xml:space="preserve">If I had known that before, I would </w:t>
            </w:r>
            <w:r w:rsidR="00636F74">
              <w:t xml:space="preserve">have </w:t>
            </w:r>
            <w:r w:rsidR="00636F74" w:rsidRPr="00636F74">
              <w:t>developed some modules in a different way“</w:t>
            </w:r>
            <w:r w:rsidR="00636F74">
              <w:t>.</w:t>
            </w:r>
          </w:p>
        </w:tc>
        <w:tc>
          <w:tcPr>
            <w:tcW w:w="522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</w:tbl>
    <w:p w:rsidR="002334F2" w:rsidRDefault="002334F2" w:rsidP="00375574">
      <w:pPr>
        <w:rPr>
          <w:lang w:val="de-AT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522"/>
        <w:gridCol w:w="523"/>
        <w:gridCol w:w="522"/>
        <w:gridCol w:w="523"/>
        <w:gridCol w:w="523"/>
      </w:tblGrid>
      <w:tr w:rsidR="00086D20" w:rsidRPr="002334F2" w:rsidTr="00332218">
        <w:trPr>
          <w:trHeight w:val="485"/>
        </w:trPr>
        <w:tc>
          <w:tcPr>
            <w:tcW w:w="6629" w:type="dxa"/>
          </w:tcPr>
          <w:p w:rsidR="00086D20" w:rsidRPr="00636F74" w:rsidRDefault="00636F74" w:rsidP="00086D20">
            <w:pPr>
              <w:rPr>
                <w:b/>
                <w:bCs/>
                <w:lang w:val="en-US"/>
              </w:rPr>
            </w:pPr>
            <w:r w:rsidRPr="00636F74">
              <w:rPr>
                <w:b/>
                <w:bCs/>
                <w:lang w:val="en-US"/>
              </w:rPr>
              <w:t>Questions about possibly upcoming Roadshows</w:t>
            </w:r>
          </w:p>
        </w:tc>
        <w:tc>
          <w:tcPr>
            <w:tcW w:w="522" w:type="dxa"/>
            <w:vAlign w:val="center"/>
          </w:tcPr>
          <w:p w:rsidR="00086D20" w:rsidRDefault="00086D20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53AD986F" wp14:editId="45BDBF07">
                  <wp:extent cx="194310" cy="198755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086D20" w:rsidRDefault="00086D20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1B564E2E" wp14:editId="5901FDFF">
                  <wp:extent cx="194945" cy="192405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" w:type="dxa"/>
            <w:vAlign w:val="center"/>
          </w:tcPr>
          <w:p w:rsidR="00086D20" w:rsidRDefault="00086D20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3C79FDD2" wp14:editId="2F0B477E">
                  <wp:extent cx="194310" cy="202565"/>
                  <wp:effectExtent l="0" t="0" r="0" b="698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086D20" w:rsidRDefault="00086D20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5EC27D52" wp14:editId="664E96BE">
                  <wp:extent cx="194945" cy="197485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086D20" w:rsidRDefault="00086D20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6FF9DCB3" wp14:editId="5F94AB86">
                  <wp:extent cx="194945" cy="167005"/>
                  <wp:effectExtent l="0" t="0" r="0" b="444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D20" w:rsidRPr="002334F2" w:rsidTr="00332218">
        <w:trPr>
          <w:trHeight w:val="421"/>
        </w:trPr>
        <w:tc>
          <w:tcPr>
            <w:tcW w:w="6629" w:type="dxa"/>
            <w:vAlign w:val="center"/>
          </w:tcPr>
          <w:p w:rsidR="00086D20" w:rsidRPr="002334F2" w:rsidRDefault="00636F74" w:rsidP="00086D20">
            <w:pPr>
              <w:rPr>
                <w:lang w:val="de-AT"/>
              </w:rPr>
            </w:pPr>
            <w:r>
              <w:rPr>
                <w:lang w:val="de-AT"/>
              </w:rPr>
              <w:t xml:space="preserve">I </w:t>
            </w:r>
            <w:proofErr w:type="spellStart"/>
            <w:r>
              <w:rPr>
                <w:lang w:val="de-AT"/>
              </w:rPr>
              <w:t>liked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the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roadshow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522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086D20" w:rsidRPr="00086D20" w:rsidRDefault="00086D20" w:rsidP="00332218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  <w:tr w:rsidR="00086D20" w:rsidRPr="002334F2" w:rsidTr="0051775B">
        <w:trPr>
          <w:trHeight w:val="421"/>
        </w:trPr>
        <w:tc>
          <w:tcPr>
            <w:tcW w:w="6629" w:type="dxa"/>
            <w:vAlign w:val="center"/>
          </w:tcPr>
          <w:p w:rsidR="00086D20" w:rsidRPr="00636F74" w:rsidRDefault="00636F74" w:rsidP="00636F74">
            <w:pPr>
              <w:rPr>
                <w:lang w:val="en-US"/>
              </w:rPr>
            </w:pPr>
            <w:r w:rsidRPr="00636F74">
              <w:rPr>
                <w:lang w:val="en-US"/>
              </w:rPr>
              <w:t xml:space="preserve">I want further roadshows to be </w:t>
            </w:r>
            <w:r>
              <w:rPr>
                <w:lang w:val="en-US"/>
              </w:rPr>
              <w:t>given</w:t>
            </w:r>
            <w:r w:rsidRPr="00636F74">
              <w:rPr>
                <w:lang w:val="en-US"/>
              </w:rPr>
              <w:t xml:space="preserve"> by Solution Architects.</w:t>
            </w:r>
          </w:p>
        </w:tc>
        <w:tc>
          <w:tcPr>
            <w:tcW w:w="2613" w:type="dxa"/>
            <w:gridSpan w:val="5"/>
            <w:vAlign w:val="center"/>
          </w:tcPr>
          <w:p w:rsidR="00086D20" w:rsidRPr="009000BF" w:rsidRDefault="00086D20" w:rsidP="00636F74">
            <w:pPr>
              <w:jc w:val="center"/>
              <w:rPr>
                <w:sz w:val="28"/>
                <w:szCs w:val="28"/>
                <w:lang w:val="de-AT"/>
              </w:rPr>
            </w:pPr>
            <w:r w:rsidRPr="009000BF">
              <w:rPr>
                <w:sz w:val="28"/>
                <w:szCs w:val="28"/>
                <w:lang w:val="de-AT"/>
              </w:rPr>
              <w:t xml:space="preserve">O .. </w:t>
            </w:r>
            <w:proofErr w:type="spellStart"/>
            <w:r w:rsidR="00636F74">
              <w:rPr>
                <w:sz w:val="28"/>
                <w:szCs w:val="28"/>
                <w:lang w:val="de-AT"/>
              </w:rPr>
              <w:t>yes</w:t>
            </w:r>
            <w:proofErr w:type="spellEnd"/>
          </w:p>
          <w:p w:rsidR="00086D20" w:rsidRPr="00086D20" w:rsidRDefault="00086D20" w:rsidP="00636F74">
            <w:pPr>
              <w:jc w:val="center"/>
              <w:rPr>
                <w:sz w:val="32"/>
                <w:szCs w:val="32"/>
                <w:lang w:val="de-AT"/>
              </w:rPr>
            </w:pPr>
            <w:r w:rsidRPr="009000BF">
              <w:rPr>
                <w:sz w:val="28"/>
                <w:szCs w:val="28"/>
                <w:lang w:val="de-AT"/>
              </w:rPr>
              <w:t xml:space="preserve">O .. </w:t>
            </w:r>
            <w:r w:rsidR="00636F74">
              <w:rPr>
                <w:sz w:val="28"/>
                <w:szCs w:val="28"/>
                <w:lang w:val="de-AT"/>
              </w:rPr>
              <w:t>no</w:t>
            </w:r>
            <w:bookmarkStart w:id="2" w:name="_GoBack"/>
            <w:bookmarkEnd w:id="2"/>
          </w:p>
        </w:tc>
      </w:tr>
      <w:tr w:rsidR="00FE484C" w:rsidRPr="002334F2" w:rsidTr="0069254E">
        <w:trPr>
          <w:trHeight w:val="421"/>
        </w:trPr>
        <w:tc>
          <w:tcPr>
            <w:tcW w:w="6629" w:type="dxa"/>
            <w:vAlign w:val="center"/>
          </w:tcPr>
          <w:p w:rsidR="00FE484C" w:rsidRPr="00636F74" w:rsidRDefault="00636F74" w:rsidP="00636F74">
            <w:pPr>
              <w:rPr>
                <w:lang w:val="en-US"/>
              </w:rPr>
            </w:pPr>
            <w:r w:rsidRPr="00636F74">
              <w:rPr>
                <w:lang w:val="en-US"/>
              </w:rPr>
              <w:t>For the next roadshow I would like to see the following topics.</w:t>
            </w:r>
            <w:r>
              <w:rPr>
                <w:lang w:val="en-US"/>
              </w:rPr>
              <w:t xml:space="preserve"> (please place the numbers from 1 to 5 next to each topic. 1 .. low relevancy, 5 .. high relevancy)</w:t>
            </w:r>
          </w:p>
        </w:tc>
        <w:tc>
          <w:tcPr>
            <w:tcW w:w="2613" w:type="dxa"/>
            <w:gridSpan w:val="5"/>
            <w:vAlign w:val="center"/>
          </w:tcPr>
          <w:p w:rsidR="00FE484C" w:rsidRPr="00636F74" w:rsidRDefault="00FE484C" w:rsidP="00FE484C">
            <w:pPr>
              <w:rPr>
                <w:lang w:val="en-US"/>
              </w:rPr>
            </w:pPr>
            <w:r w:rsidRPr="00636F74">
              <w:rPr>
                <w:lang w:val="en-US"/>
              </w:rPr>
              <w:t>__ ECM</w:t>
            </w:r>
          </w:p>
          <w:p w:rsidR="00FE484C" w:rsidRPr="00636F74" w:rsidRDefault="00FE484C" w:rsidP="00FE484C">
            <w:pPr>
              <w:rPr>
                <w:lang w:val="en-US"/>
              </w:rPr>
            </w:pPr>
            <w:r w:rsidRPr="00636F74">
              <w:rPr>
                <w:lang w:val="en-US"/>
              </w:rPr>
              <w:t>__ Engagement Plans</w:t>
            </w:r>
          </w:p>
          <w:p w:rsidR="00FE484C" w:rsidRPr="00636F74" w:rsidRDefault="00FE484C" w:rsidP="00636F74">
            <w:pPr>
              <w:rPr>
                <w:lang w:val="en-US"/>
              </w:rPr>
            </w:pPr>
            <w:r w:rsidRPr="00636F74">
              <w:rPr>
                <w:lang w:val="en-US"/>
              </w:rPr>
              <w:t xml:space="preserve">__ Integration </w:t>
            </w:r>
            <w:r w:rsidR="00636F74">
              <w:rPr>
                <w:lang w:val="en-US"/>
              </w:rPr>
              <w:t>of external Data</w:t>
            </w:r>
            <w:r w:rsidRPr="00636F74">
              <w:rPr>
                <w:lang w:val="en-US"/>
              </w:rPr>
              <w:t>/User</w:t>
            </w:r>
            <w:r w:rsidR="00636F74">
              <w:rPr>
                <w:lang w:val="en-US"/>
              </w:rPr>
              <w:t>s/Applic</w:t>
            </w:r>
            <w:r w:rsidRPr="00636F74">
              <w:rPr>
                <w:lang w:val="en-US"/>
              </w:rPr>
              <w:t>ation</w:t>
            </w:r>
            <w:r w:rsidR="00636F74">
              <w:rPr>
                <w:lang w:val="en-US"/>
              </w:rPr>
              <w:t>s</w:t>
            </w:r>
          </w:p>
          <w:p w:rsidR="00FE484C" w:rsidRPr="00636F74" w:rsidRDefault="00FE484C" w:rsidP="00FE484C">
            <w:pPr>
              <w:rPr>
                <w:lang w:val="en-US"/>
              </w:rPr>
            </w:pPr>
            <w:r w:rsidRPr="00636F74">
              <w:rPr>
                <w:lang w:val="en-US"/>
              </w:rPr>
              <w:t>__ Engagement Analytics</w:t>
            </w:r>
          </w:p>
          <w:p w:rsidR="00FE484C" w:rsidRPr="00636F74" w:rsidRDefault="00FE484C" w:rsidP="00FE484C">
            <w:pPr>
              <w:rPr>
                <w:lang w:val="en-US"/>
              </w:rPr>
            </w:pPr>
            <w:r w:rsidRPr="00636F74">
              <w:rPr>
                <w:lang w:val="en-US"/>
              </w:rPr>
              <w:t>__ Executive Dashboard</w:t>
            </w:r>
          </w:p>
        </w:tc>
      </w:tr>
      <w:tr w:rsidR="00FE484C" w:rsidRPr="002334F2" w:rsidTr="007F4A50">
        <w:trPr>
          <w:trHeight w:val="421"/>
        </w:trPr>
        <w:tc>
          <w:tcPr>
            <w:tcW w:w="9242" w:type="dxa"/>
            <w:gridSpan w:val="6"/>
            <w:vAlign w:val="center"/>
          </w:tcPr>
          <w:p w:rsidR="00FE484C" w:rsidRPr="00636F74" w:rsidRDefault="00636F74" w:rsidP="00636F74">
            <w:pPr>
              <w:rPr>
                <w:lang w:val="en-US"/>
              </w:rPr>
            </w:pPr>
            <w:r w:rsidRPr="00636F74">
              <w:rPr>
                <w:lang w:val="en-US"/>
              </w:rPr>
              <w:t>Custom topics I would like to see in the next roadshow</w:t>
            </w:r>
            <w:r w:rsidR="00FE484C" w:rsidRPr="00636F74">
              <w:rPr>
                <w:lang w:val="en-US"/>
              </w:rPr>
              <w:t>:</w:t>
            </w:r>
          </w:p>
          <w:p w:rsidR="00FE484C" w:rsidRPr="00636F74" w:rsidRDefault="00FE484C" w:rsidP="00FE484C">
            <w:pPr>
              <w:rPr>
                <w:sz w:val="32"/>
                <w:szCs w:val="32"/>
                <w:lang w:val="en-US"/>
              </w:rPr>
            </w:pPr>
            <w:r w:rsidRPr="00636F74">
              <w:rPr>
                <w:sz w:val="32"/>
                <w:szCs w:val="32"/>
                <w:lang w:val="en-US"/>
              </w:rPr>
              <w:t>________________________________________________________________________________________________________________________________________________________________________</w:t>
            </w:r>
          </w:p>
        </w:tc>
      </w:tr>
    </w:tbl>
    <w:p w:rsidR="00086D20" w:rsidRPr="00636F74" w:rsidRDefault="00086D20" w:rsidP="00375574">
      <w:pPr>
        <w:rPr>
          <w:lang w:val="en-US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522"/>
        <w:gridCol w:w="523"/>
        <w:gridCol w:w="522"/>
        <w:gridCol w:w="523"/>
        <w:gridCol w:w="523"/>
      </w:tblGrid>
      <w:tr w:rsidR="00FE484C" w:rsidRPr="002334F2" w:rsidTr="00332218">
        <w:trPr>
          <w:trHeight w:val="485"/>
        </w:trPr>
        <w:tc>
          <w:tcPr>
            <w:tcW w:w="6629" w:type="dxa"/>
          </w:tcPr>
          <w:p w:rsidR="00FE484C" w:rsidRPr="00086D20" w:rsidRDefault="00636F74" w:rsidP="009000BF">
            <w:pPr>
              <w:rPr>
                <w:b/>
                <w:bCs/>
                <w:lang w:val="de-AT"/>
              </w:rPr>
            </w:pPr>
            <w:proofErr w:type="spellStart"/>
            <w:r>
              <w:rPr>
                <w:b/>
                <w:bCs/>
                <w:lang w:val="de-AT"/>
              </w:rPr>
              <w:t>Questions</w:t>
            </w:r>
            <w:proofErr w:type="spellEnd"/>
            <w:r>
              <w:rPr>
                <w:b/>
                <w:bCs/>
                <w:lang w:val="de-AT"/>
              </w:rPr>
              <w:t xml:space="preserve"> </w:t>
            </w:r>
            <w:proofErr w:type="spellStart"/>
            <w:r>
              <w:rPr>
                <w:b/>
                <w:bCs/>
                <w:lang w:val="de-AT"/>
              </w:rPr>
              <w:t>about</w:t>
            </w:r>
            <w:proofErr w:type="spellEnd"/>
            <w:r>
              <w:rPr>
                <w:b/>
                <w:bCs/>
                <w:lang w:val="de-AT"/>
              </w:rPr>
              <w:t xml:space="preserve"> </w:t>
            </w:r>
            <w:proofErr w:type="spellStart"/>
            <w:r>
              <w:rPr>
                <w:b/>
                <w:bCs/>
                <w:lang w:val="de-AT"/>
              </w:rPr>
              <w:t>the</w:t>
            </w:r>
            <w:proofErr w:type="spellEnd"/>
            <w:r>
              <w:rPr>
                <w:b/>
                <w:bCs/>
                <w:lang w:val="de-AT"/>
              </w:rPr>
              <w:t xml:space="preserve"> </w:t>
            </w:r>
            <w:proofErr w:type="spellStart"/>
            <w:r>
              <w:rPr>
                <w:b/>
                <w:bCs/>
                <w:lang w:val="de-AT"/>
              </w:rPr>
              <w:t>presenter</w:t>
            </w:r>
            <w:proofErr w:type="spellEnd"/>
          </w:p>
        </w:tc>
        <w:tc>
          <w:tcPr>
            <w:tcW w:w="522" w:type="dxa"/>
            <w:vAlign w:val="center"/>
          </w:tcPr>
          <w:p w:rsidR="00FE484C" w:rsidRDefault="00FE484C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5AF45BD5" wp14:editId="6B73F03D">
                  <wp:extent cx="194310" cy="198755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FE484C" w:rsidRDefault="00FE484C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59D449A5" wp14:editId="401A37F3">
                  <wp:extent cx="194945" cy="192405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" w:type="dxa"/>
            <w:vAlign w:val="center"/>
          </w:tcPr>
          <w:p w:rsidR="00FE484C" w:rsidRDefault="00FE484C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48E14C87" wp14:editId="0641BC6D">
                  <wp:extent cx="194310" cy="202565"/>
                  <wp:effectExtent l="0" t="0" r="0" b="698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FE484C" w:rsidRDefault="00FE484C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22E64BDC" wp14:editId="77F8FB7A">
                  <wp:extent cx="194945" cy="197485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:rsidR="00FE484C" w:rsidRDefault="00FE484C" w:rsidP="00332218">
            <w:pPr>
              <w:jc w:val="center"/>
              <w:rPr>
                <w:lang w:val="de-AT"/>
              </w:rPr>
            </w:pPr>
            <w:r>
              <w:rPr>
                <w:noProof/>
                <w:lang w:val="de-AT" w:eastAsia="de-AT" w:bidi="he-IL"/>
              </w:rPr>
              <w:drawing>
                <wp:inline distT="0" distB="0" distL="0" distR="0" wp14:anchorId="25D47F3E" wp14:editId="64223407">
                  <wp:extent cx="194945" cy="167005"/>
                  <wp:effectExtent l="0" t="0" r="0" b="444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iley-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4C" w:rsidRPr="00636F74" w:rsidTr="00332218">
        <w:trPr>
          <w:trHeight w:val="421"/>
        </w:trPr>
        <w:tc>
          <w:tcPr>
            <w:tcW w:w="6629" w:type="dxa"/>
            <w:vAlign w:val="center"/>
          </w:tcPr>
          <w:p w:rsidR="00FE484C" w:rsidRPr="002334F2" w:rsidRDefault="00636F74" w:rsidP="00636F74">
            <w:pPr>
              <w:rPr>
                <w:lang w:val="de-AT"/>
              </w:rPr>
            </w:pPr>
            <w:r>
              <w:rPr>
                <w:lang w:val="de-AT"/>
              </w:rPr>
              <w:t xml:space="preserve">The </w:t>
            </w:r>
            <w:proofErr w:type="spellStart"/>
            <w:r>
              <w:rPr>
                <w:lang w:val="de-AT"/>
              </w:rPr>
              <w:t>presenter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presented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the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topics</w:t>
            </w:r>
            <w:proofErr w:type="spellEnd"/>
            <w:r>
              <w:rPr>
                <w:lang w:val="de-AT"/>
              </w:rPr>
              <w:t xml:space="preserve"> in a </w:t>
            </w:r>
            <w:proofErr w:type="spellStart"/>
            <w:r>
              <w:rPr>
                <w:lang w:val="de-AT"/>
              </w:rPr>
              <w:t>clear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and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understandable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way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522" w:type="dxa"/>
            <w:vAlign w:val="center"/>
          </w:tcPr>
          <w:p w:rsidR="00FE484C" w:rsidRPr="00086D20" w:rsidRDefault="00FE484C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FE484C" w:rsidRPr="00086D20" w:rsidRDefault="00FE484C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  <w:vAlign w:val="center"/>
          </w:tcPr>
          <w:p w:rsidR="00FE484C" w:rsidRPr="00086D20" w:rsidRDefault="00FE484C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FE484C" w:rsidRPr="00086D20" w:rsidRDefault="00FE484C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  <w:vAlign w:val="center"/>
          </w:tcPr>
          <w:p w:rsidR="00FE484C" w:rsidRPr="00086D20" w:rsidRDefault="00FE484C" w:rsidP="00332218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  <w:tr w:rsidR="009000BF" w:rsidRPr="00636F74" w:rsidTr="009000BF">
        <w:trPr>
          <w:trHeight w:val="421"/>
        </w:trPr>
        <w:tc>
          <w:tcPr>
            <w:tcW w:w="6629" w:type="dxa"/>
          </w:tcPr>
          <w:p w:rsidR="009000BF" w:rsidRPr="002334F2" w:rsidRDefault="00636F74" w:rsidP="00636F74">
            <w:pPr>
              <w:rPr>
                <w:lang w:val="de-AT"/>
              </w:rPr>
            </w:pPr>
            <w:r>
              <w:rPr>
                <w:lang w:val="de-AT"/>
              </w:rPr>
              <w:t xml:space="preserve">The </w:t>
            </w:r>
            <w:proofErr w:type="spellStart"/>
            <w:r>
              <w:rPr>
                <w:lang w:val="de-AT"/>
              </w:rPr>
              <w:t>presenter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could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answer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my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questions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522" w:type="dxa"/>
          </w:tcPr>
          <w:p w:rsidR="009000BF" w:rsidRPr="00086D20" w:rsidRDefault="009000BF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9000BF" w:rsidRPr="00086D20" w:rsidRDefault="009000BF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2" w:type="dxa"/>
          </w:tcPr>
          <w:p w:rsidR="009000BF" w:rsidRPr="00086D20" w:rsidRDefault="009000BF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9000BF" w:rsidRPr="00086D20" w:rsidRDefault="009000BF" w:rsidP="00332218">
            <w:pPr>
              <w:jc w:val="center"/>
              <w:rPr>
                <w:sz w:val="32"/>
                <w:szCs w:val="32"/>
                <w:lang w:val="de-AT"/>
              </w:rPr>
            </w:pPr>
            <w:r w:rsidRPr="00086D20">
              <w:rPr>
                <w:sz w:val="32"/>
                <w:szCs w:val="32"/>
                <w:lang w:val="de-AT"/>
              </w:rPr>
              <w:t>o</w:t>
            </w:r>
          </w:p>
        </w:tc>
        <w:tc>
          <w:tcPr>
            <w:tcW w:w="523" w:type="dxa"/>
          </w:tcPr>
          <w:p w:rsidR="009000BF" w:rsidRPr="00086D20" w:rsidRDefault="009000BF" w:rsidP="00332218">
            <w:pPr>
              <w:jc w:val="center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o</w:t>
            </w:r>
          </w:p>
        </w:tc>
      </w:tr>
      <w:tr w:rsidR="009000BF" w:rsidRPr="002334F2" w:rsidTr="00332218">
        <w:trPr>
          <w:trHeight w:val="421"/>
        </w:trPr>
        <w:tc>
          <w:tcPr>
            <w:tcW w:w="9242" w:type="dxa"/>
            <w:gridSpan w:val="6"/>
            <w:vAlign w:val="center"/>
          </w:tcPr>
          <w:p w:rsidR="009000BF" w:rsidRPr="00636F74" w:rsidRDefault="00636F74" w:rsidP="009000BF">
            <w:pPr>
              <w:rPr>
                <w:lang w:val="en-US"/>
              </w:rPr>
            </w:pPr>
            <w:r w:rsidRPr="00636F74">
              <w:rPr>
                <w:lang w:val="en-US"/>
              </w:rPr>
              <w:t>My notes regarding the presenter</w:t>
            </w:r>
            <w:r w:rsidR="009000BF" w:rsidRPr="00636F74">
              <w:rPr>
                <w:lang w:val="en-US"/>
              </w:rPr>
              <w:t>:</w:t>
            </w:r>
          </w:p>
          <w:p w:rsidR="009000BF" w:rsidRPr="00636F74" w:rsidRDefault="009000BF" w:rsidP="009000BF">
            <w:pPr>
              <w:rPr>
                <w:sz w:val="32"/>
                <w:szCs w:val="32"/>
                <w:lang w:val="en-US"/>
              </w:rPr>
            </w:pPr>
            <w:r w:rsidRPr="00636F74">
              <w:rPr>
                <w:sz w:val="32"/>
                <w:szCs w:val="32"/>
                <w:lang w:val="en-US"/>
              </w:rPr>
              <w:t>________________________________________________________________________________________________________________</w:t>
            </w:r>
          </w:p>
        </w:tc>
      </w:tr>
    </w:tbl>
    <w:p w:rsidR="00FE484C" w:rsidRPr="00636F74" w:rsidRDefault="00FE484C" w:rsidP="00375574">
      <w:pPr>
        <w:rPr>
          <w:lang w:val="en-US"/>
        </w:rPr>
      </w:pPr>
    </w:p>
    <w:sectPr w:rsidR="00FE484C" w:rsidRPr="00636F74" w:rsidSect="009000BF">
      <w:headerReference w:type="default" r:id="rId14"/>
      <w:headerReference w:type="first" r:id="rId15"/>
      <w:pgSz w:w="11906" w:h="16838"/>
      <w:pgMar w:top="1417" w:right="1417" w:bottom="1134" w:left="1417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33C" w:rsidRDefault="0074033C" w:rsidP="00375574">
      <w:pPr>
        <w:spacing w:after="0" w:line="240" w:lineRule="auto"/>
      </w:pPr>
      <w:r>
        <w:separator/>
      </w:r>
    </w:p>
  </w:endnote>
  <w:endnote w:type="continuationSeparator" w:id="0">
    <w:p w:rsidR="0074033C" w:rsidRDefault="0074033C" w:rsidP="0037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33C" w:rsidRDefault="0074033C" w:rsidP="00375574">
      <w:pPr>
        <w:spacing w:after="0" w:line="240" w:lineRule="auto"/>
      </w:pPr>
      <w:r>
        <w:separator/>
      </w:r>
    </w:p>
  </w:footnote>
  <w:footnote w:type="continuationSeparator" w:id="0">
    <w:p w:rsidR="0074033C" w:rsidRDefault="0074033C" w:rsidP="0037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C7" w:rsidRDefault="00B318C7" w:rsidP="002129DB">
    <w:pPr>
      <w:pStyle w:val="Kopfzeile"/>
      <w:jc w:val="right"/>
    </w:pPr>
    <w:r w:rsidRPr="002129DB">
      <w:rPr>
        <w:noProof/>
        <w:lang w:val="de-AT" w:eastAsia="de-AT" w:bidi="he-IL"/>
      </w:rPr>
      <w:drawing>
        <wp:inline distT="0" distB="0" distL="0" distR="0" wp14:anchorId="38CC6D08" wp14:editId="157FAD21">
          <wp:extent cx="1731703" cy="480076"/>
          <wp:effectExtent l="19050" t="0" r="1847" b="0"/>
          <wp:docPr id="9" name="Picture 0" descr="Sitecore_CMYK_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ecore_CMYK_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703" cy="4800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C7" w:rsidRDefault="00B318C7" w:rsidP="002129DB">
    <w:pPr>
      <w:pStyle w:val="Kopfzeile"/>
      <w:jc w:val="right"/>
    </w:pPr>
    <w:r w:rsidRPr="002129DB">
      <w:rPr>
        <w:noProof/>
        <w:lang w:val="de-AT" w:eastAsia="de-AT" w:bidi="he-IL"/>
      </w:rPr>
      <w:drawing>
        <wp:inline distT="0" distB="0" distL="0" distR="0" wp14:anchorId="5E21855B" wp14:editId="4705E101">
          <wp:extent cx="1731703" cy="480076"/>
          <wp:effectExtent l="19050" t="0" r="1847" b="0"/>
          <wp:docPr id="8" name="Picture 0" descr="Sitecore_CMYK_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ecore_CMYK_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703" cy="4800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90D"/>
    <w:multiLevelType w:val="hybridMultilevel"/>
    <w:tmpl w:val="AE766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7876"/>
    <w:multiLevelType w:val="hybridMultilevel"/>
    <w:tmpl w:val="532AE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117C0"/>
    <w:multiLevelType w:val="hybridMultilevel"/>
    <w:tmpl w:val="87764308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0D547799"/>
    <w:multiLevelType w:val="hybridMultilevel"/>
    <w:tmpl w:val="DE46C1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61885"/>
    <w:multiLevelType w:val="hybridMultilevel"/>
    <w:tmpl w:val="C3D42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23EC5"/>
    <w:multiLevelType w:val="hybridMultilevel"/>
    <w:tmpl w:val="CFB4D014"/>
    <w:lvl w:ilvl="0" w:tplc="3530E6C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F0D23"/>
    <w:multiLevelType w:val="hybridMultilevel"/>
    <w:tmpl w:val="5F162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05D39"/>
    <w:multiLevelType w:val="hybridMultilevel"/>
    <w:tmpl w:val="175A5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F7829"/>
    <w:multiLevelType w:val="hybridMultilevel"/>
    <w:tmpl w:val="3A3C6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445B1"/>
    <w:multiLevelType w:val="hybridMultilevel"/>
    <w:tmpl w:val="A3101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D5905"/>
    <w:multiLevelType w:val="hybridMultilevel"/>
    <w:tmpl w:val="A7A2A506"/>
    <w:lvl w:ilvl="0" w:tplc="91387C28">
      <w:start w:val="3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1004E"/>
    <w:multiLevelType w:val="hybridMultilevel"/>
    <w:tmpl w:val="B1F24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01BE5"/>
    <w:multiLevelType w:val="hybridMultilevel"/>
    <w:tmpl w:val="C2C0D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BA7D49"/>
    <w:multiLevelType w:val="hybridMultilevel"/>
    <w:tmpl w:val="6B6813B2"/>
    <w:lvl w:ilvl="0" w:tplc="4FC0DC3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9220D"/>
    <w:multiLevelType w:val="hybridMultilevel"/>
    <w:tmpl w:val="A43CFB5A"/>
    <w:lvl w:ilvl="0" w:tplc="033EC45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266DA"/>
    <w:multiLevelType w:val="hybridMultilevel"/>
    <w:tmpl w:val="20F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051FFB"/>
    <w:multiLevelType w:val="hybridMultilevel"/>
    <w:tmpl w:val="18F830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7A2D61"/>
    <w:multiLevelType w:val="hybridMultilevel"/>
    <w:tmpl w:val="3DBE2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270456"/>
    <w:multiLevelType w:val="hybridMultilevel"/>
    <w:tmpl w:val="17AEE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FA27C6"/>
    <w:multiLevelType w:val="hybridMultilevel"/>
    <w:tmpl w:val="DBD2C3C6"/>
    <w:lvl w:ilvl="0" w:tplc="DA0A39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BC21E5"/>
    <w:multiLevelType w:val="hybridMultilevel"/>
    <w:tmpl w:val="1CC03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3B3AF6"/>
    <w:multiLevelType w:val="hybridMultilevel"/>
    <w:tmpl w:val="89AC0550"/>
    <w:lvl w:ilvl="0" w:tplc="BAA494E4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2">
    <w:nsid w:val="3F9A4649"/>
    <w:multiLevelType w:val="hybridMultilevel"/>
    <w:tmpl w:val="50A8AFA8"/>
    <w:lvl w:ilvl="0" w:tplc="EAA670F2">
      <w:numFmt w:val="bullet"/>
      <w:lvlText w:val="-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E11ECA"/>
    <w:multiLevelType w:val="hybridMultilevel"/>
    <w:tmpl w:val="BB145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661BAA"/>
    <w:multiLevelType w:val="hybridMultilevel"/>
    <w:tmpl w:val="F5045C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346733"/>
    <w:multiLevelType w:val="hybridMultilevel"/>
    <w:tmpl w:val="AB6A8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A45BBB"/>
    <w:multiLevelType w:val="hybridMultilevel"/>
    <w:tmpl w:val="C212B7A8"/>
    <w:lvl w:ilvl="0" w:tplc="EAA670F2">
      <w:numFmt w:val="bullet"/>
      <w:lvlText w:val="-"/>
      <w:lvlJc w:val="left"/>
      <w:pPr>
        <w:ind w:left="72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B033B43"/>
    <w:multiLevelType w:val="hybridMultilevel"/>
    <w:tmpl w:val="5E42756A"/>
    <w:lvl w:ilvl="0" w:tplc="24E81D0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F60C5F"/>
    <w:multiLevelType w:val="hybridMultilevel"/>
    <w:tmpl w:val="4DDC7A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0016F0"/>
    <w:multiLevelType w:val="hybridMultilevel"/>
    <w:tmpl w:val="D346BE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7F0EA674">
      <w:numFmt w:val="bullet"/>
      <w:lvlText w:val="•"/>
      <w:lvlJc w:val="left"/>
      <w:pPr>
        <w:ind w:left="3240" w:hanging="720"/>
      </w:pPr>
      <w:rPr>
        <w:rFonts w:ascii="Arial" w:eastAsia="Times New Roman" w:hAnsi="Arial" w:cs="Aria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E62870"/>
    <w:multiLevelType w:val="hybridMultilevel"/>
    <w:tmpl w:val="503ECD6C"/>
    <w:lvl w:ilvl="0" w:tplc="8FE857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715A69"/>
    <w:multiLevelType w:val="hybridMultilevel"/>
    <w:tmpl w:val="4F5CC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EA1F04"/>
    <w:multiLevelType w:val="hybridMultilevel"/>
    <w:tmpl w:val="F7B22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5C1810"/>
    <w:multiLevelType w:val="multilevel"/>
    <w:tmpl w:val="5ADAE34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87292B"/>
    <w:multiLevelType w:val="hybridMultilevel"/>
    <w:tmpl w:val="32204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C954D9"/>
    <w:multiLevelType w:val="hybridMultilevel"/>
    <w:tmpl w:val="241EF000"/>
    <w:lvl w:ilvl="0" w:tplc="A7C0FC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2548C3"/>
    <w:multiLevelType w:val="hybridMultilevel"/>
    <w:tmpl w:val="1D56E6D6"/>
    <w:lvl w:ilvl="0" w:tplc="1BD6674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6D30AB"/>
    <w:multiLevelType w:val="hybridMultilevel"/>
    <w:tmpl w:val="82F44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7E6399"/>
    <w:multiLevelType w:val="hybridMultilevel"/>
    <w:tmpl w:val="6BDEA07C"/>
    <w:lvl w:ilvl="0" w:tplc="912CC1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EF0AA9"/>
    <w:multiLevelType w:val="hybridMultilevel"/>
    <w:tmpl w:val="53E04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B30750"/>
    <w:multiLevelType w:val="hybridMultilevel"/>
    <w:tmpl w:val="82C8A2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C533E46"/>
    <w:multiLevelType w:val="hybridMultilevel"/>
    <w:tmpl w:val="0E0C6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70D7DA">
      <w:numFmt w:val="bullet"/>
      <w:lvlText w:val="·"/>
      <w:lvlJc w:val="left"/>
      <w:pPr>
        <w:ind w:left="1575" w:hanging="495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13"/>
  </w:num>
  <w:num w:numId="4">
    <w:abstractNumId w:val="6"/>
  </w:num>
  <w:num w:numId="5">
    <w:abstractNumId w:val="33"/>
  </w:num>
  <w:num w:numId="6">
    <w:abstractNumId w:val="29"/>
  </w:num>
  <w:num w:numId="7">
    <w:abstractNumId w:val="24"/>
  </w:num>
  <w:num w:numId="8">
    <w:abstractNumId w:val="25"/>
  </w:num>
  <w:num w:numId="9">
    <w:abstractNumId w:val="8"/>
  </w:num>
  <w:num w:numId="10">
    <w:abstractNumId w:val="27"/>
  </w:num>
  <w:num w:numId="11">
    <w:abstractNumId w:val="0"/>
  </w:num>
  <w:num w:numId="12">
    <w:abstractNumId w:val="41"/>
  </w:num>
  <w:num w:numId="13">
    <w:abstractNumId w:val="7"/>
  </w:num>
  <w:num w:numId="14">
    <w:abstractNumId w:val="2"/>
  </w:num>
  <w:num w:numId="15">
    <w:abstractNumId w:val="23"/>
  </w:num>
  <w:num w:numId="16">
    <w:abstractNumId w:val="12"/>
  </w:num>
  <w:num w:numId="17">
    <w:abstractNumId w:val="5"/>
  </w:num>
  <w:num w:numId="18">
    <w:abstractNumId w:val="34"/>
  </w:num>
  <w:num w:numId="19">
    <w:abstractNumId w:val="37"/>
  </w:num>
  <w:num w:numId="20">
    <w:abstractNumId w:val="11"/>
  </w:num>
  <w:num w:numId="21">
    <w:abstractNumId w:val="17"/>
  </w:num>
  <w:num w:numId="22">
    <w:abstractNumId w:val="32"/>
  </w:num>
  <w:num w:numId="23">
    <w:abstractNumId w:val="21"/>
  </w:num>
  <w:num w:numId="24">
    <w:abstractNumId w:val="40"/>
  </w:num>
  <w:num w:numId="25">
    <w:abstractNumId w:val="9"/>
  </w:num>
  <w:num w:numId="26">
    <w:abstractNumId w:val="4"/>
  </w:num>
  <w:num w:numId="27">
    <w:abstractNumId w:val="15"/>
  </w:num>
  <w:num w:numId="28">
    <w:abstractNumId w:val="18"/>
  </w:num>
  <w:num w:numId="29">
    <w:abstractNumId w:val="16"/>
  </w:num>
  <w:num w:numId="30">
    <w:abstractNumId w:val="31"/>
  </w:num>
  <w:num w:numId="31">
    <w:abstractNumId w:val="10"/>
  </w:num>
  <w:num w:numId="32">
    <w:abstractNumId w:val="20"/>
  </w:num>
  <w:num w:numId="33">
    <w:abstractNumId w:val="22"/>
  </w:num>
  <w:num w:numId="34">
    <w:abstractNumId w:val="26"/>
  </w:num>
  <w:num w:numId="35">
    <w:abstractNumId w:val="39"/>
  </w:num>
  <w:num w:numId="36">
    <w:abstractNumId w:val="14"/>
  </w:num>
  <w:num w:numId="37">
    <w:abstractNumId w:val="36"/>
  </w:num>
  <w:num w:numId="38">
    <w:abstractNumId w:val="3"/>
  </w:num>
  <w:num w:numId="39">
    <w:abstractNumId w:val="30"/>
  </w:num>
  <w:num w:numId="40">
    <w:abstractNumId w:val="38"/>
  </w:num>
  <w:num w:numId="41">
    <w:abstractNumId w:val="19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ED"/>
    <w:rsid w:val="00004461"/>
    <w:rsid w:val="000172B6"/>
    <w:rsid w:val="000172DD"/>
    <w:rsid w:val="0004376A"/>
    <w:rsid w:val="00045E56"/>
    <w:rsid w:val="0005526C"/>
    <w:rsid w:val="00060B46"/>
    <w:rsid w:val="00071A59"/>
    <w:rsid w:val="0007753A"/>
    <w:rsid w:val="0008020E"/>
    <w:rsid w:val="0008140C"/>
    <w:rsid w:val="00086D20"/>
    <w:rsid w:val="0008744D"/>
    <w:rsid w:val="00095FF4"/>
    <w:rsid w:val="00097C78"/>
    <w:rsid w:val="000A7DB3"/>
    <w:rsid w:val="000B051F"/>
    <w:rsid w:val="000B1B48"/>
    <w:rsid w:val="000C25BD"/>
    <w:rsid w:val="000C7221"/>
    <w:rsid w:val="000D06B1"/>
    <w:rsid w:val="000E409D"/>
    <w:rsid w:val="000E7609"/>
    <w:rsid w:val="000F5C86"/>
    <w:rsid w:val="000F6695"/>
    <w:rsid w:val="001036A0"/>
    <w:rsid w:val="00105159"/>
    <w:rsid w:val="001101C0"/>
    <w:rsid w:val="00114632"/>
    <w:rsid w:val="00117E8D"/>
    <w:rsid w:val="00125AC6"/>
    <w:rsid w:val="00126901"/>
    <w:rsid w:val="00131DE2"/>
    <w:rsid w:val="00134988"/>
    <w:rsid w:val="00135C79"/>
    <w:rsid w:val="00141113"/>
    <w:rsid w:val="0014493C"/>
    <w:rsid w:val="00163FB4"/>
    <w:rsid w:val="00164D80"/>
    <w:rsid w:val="001670F3"/>
    <w:rsid w:val="00175333"/>
    <w:rsid w:val="00197313"/>
    <w:rsid w:val="001B19EA"/>
    <w:rsid w:val="001C5C4B"/>
    <w:rsid w:val="001D0902"/>
    <w:rsid w:val="002011A0"/>
    <w:rsid w:val="00203852"/>
    <w:rsid w:val="002129DB"/>
    <w:rsid w:val="00213865"/>
    <w:rsid w:val="0022395D"/>
    <w:rsid w:val="002334F2"/>
    <w:rsid w:val="00242723"/>
    <w:rsid w:val="002431FF"/>
    <w:rsid w:val="0024406D"/>
    <w:rsid w:val="00250D4C"/>
    <w:rsid w:val="00261D2E"/>
    <w:rsid w:val="002674A9"/>
    <w:rsid w:val="00275690"/>
    <w:rsid w:val="0028612C"/>
    <w:rsid w:val="002874D4"/>
    <w:rsid w:val="00293ABD"/>
    <w:rsid w:val="0029530A"/>
    <w:rsid w:val="00297158"/>
    <w:rsid w:val="002C138E"/>
    <w:rsid w:val="002C34BB"/>
    <w:rsid w:val="002C4F3C"/>
    <w:rsid w:val="002E3913"/>
    <w:rsid w:val="002F2BAA"/>
    <w:rsid w:val="002F5635"/>
    <w:rsid w:val="0030702C"/>
    <w:rsid w:val="0031546B"/>
    <w:rsid w:val="0032747E"/>
    <w:rsid w:val="003470A9"/>
    <w:rsid w:val="00347748"/>
    <w:rsid w:val="00350FB1"/>
    <w:rsid w:val="00351029"/>
    <w:rsid w:val="00367698"/>
    <w:rsid w:val="00375574"/>
    <w:rsid w:val="00380353"/>
    <w:rsid w:val="00381ECE"/>
    <w:rsid w:val="003873DF"/>
    <w:rsid w:val="0039126C"/>
    <w:rsid w:val="003924F3"/>
    <w:rsid w:val="00395B22"/>
    <w:rsid w:val="003B7131"/>
    <w:rsid w:val="003C5ADF"/>
    <w:rsid w:val="003E53B1"/>
    <w:rsid w:val="003E7406"/>
    <w:rsid w:val="003F2449"/>
    <w:rsid w:val="0040358E"/>
    <w:rsid w:val="004144F7"/>
    <w:rsid w:val="00416C32"/>
    <w:rsid w:val="00421A1A"/>
    <w:rsid w:val="00453B9E"/>
    <w:rsid w:val="0047603C"/>
    <w:rsid w:val="00476766"/>
    <w:rsid w:val="004827CA"/>
    <w:rsid w:val="0048384D"/>
    <w:rsid w:val="00493638"/>
    <w:rsid w:val="004A6500"/>
    <w:rsid w:val="004A6EC6"/>
    <w:rsid w:val="004B3739"/>
    <w:rsid w:val="004C47D4"/>
    <w:rsid w:val="004E1C8B"/>
    <w:rsid w:val="004E4093"/>
    <w:rsid w:val="004E50A9"/>
    <w:rsid w:val="004E7560"/>
    <w:rsid w:val="004F293D"/>
    <w:rsid w:val="0050498E"/>
    <w:rsid w:val="00506DC0"/>
    <w:rsid w:val="00510FAE"/>
    <w:rsid w:val="00517DE4"/>
    <w:rsid w:val="0052050B"/>
    <w:rsid w:val="00520571"/>
    <w:rsid w:val="005249E2"/>
    <w:rsid w:val="00526039"/>
    <w:rsid w:val="00526BF1"/>
    <w:rsid w:val="00530875"/>
    <w:rsid w:val="00532288"/>
    <w:rsid w:val="00532FBE"/>
    <w:rsid w:val="00537273"/>
    <w:rsid w:val="00540FEC"/>
    <w:rsid w:val="00550265"/>
    <w:rsid w:val="0055761F"/>
    <w:rsid w:val="005753F9"/>
    <w:rsid w:val="00576D83"/>
    <w:rsid w:val="0058016A"/>
    <w:rsid w:val="0058345C"/>
    <w:rsid w:val="00597B1B"/>
    <w:rsid w:val="005A1F6E"/>
    <w:rsid w:val="005A550B"/>
    <w:rsid w:val="005A7A59"/>
    <w:rsid w:val="005B18C8"/>
    <w:rsid w:val="005B2B20"/>
    <w:rsid w:val="005B42E6"/>
    <w:rsid w:val="005C4821"/>
    <w:rsid w:val="005C66B0"/>
    <w:rsid w:val="006122A2"/>
    <w:rsid w:val="0062496B"/>
    <w:rsid w:val="00626E4A"/>
    <w:rsid w:val="00630CF6"/>
    <w:rsid w:val="00635590"/>
    <w:rsid w:val="0063616B"/>
    <w:rsid w:val="00636F74"/>
    <w:rsid w:val="00642DAE"/>
    <w:rsid w:val="00644AD9"/>
    <w:rsid w:val="006468D7"/>
    <w:rsid w:val="0065523A"/>
    <w:rsid w:val="00657C6C"/>
    <w:rsid w:val="00660CBB"/>
    <w:rsid w:val="006635BA"/>
    <w:rsid w:val="00665514"/>
    <w:rsid w:val="006669F3"/>
    <w:rsid w:val="006708FA"/>
    <w:rsid w:val="00692B9E"/>
    <w:rsid w:val="0069716B"/>
    <w:rsid w:val="006A0C4B"/>
    <w:rsid w:val="006B4277"/>
    <w:rsid w:val="006B6296"/>
    <w:rsid w:val="006B7CE3"/>
    <w:rsid w:val="006D3EE9"/>
    <w:rsid w:val="006E3A46"/>
    <w:rsid w:val="006F436C"/>
    <w:rsid w:val="00702006"/>
    <w:rsid w:val="00710668"/>
    <w:rsid w:val="007156C6"/>
    <w:rsid w:val="007245CD"/>
    <w:rsid w:val="0073535F"/>
    <w:rsid w:val="0074033C"/>
    <w:rsid w:val="00745C29"/>
    <w:rsid w:val="0075095E"/>
    <w:rsid w:val="00753D1E"/>
    <w:rsid w:val="00765CCE"/>
    <w:rsid w:val="00770E6E"/>
    <w:rsid w:val="00776298"/>
    <w:rsid w:val="00777A0B"/>
    <w:rsid w:val="007834F3"/>
    <w:rsid w:val="0079207C"/>
    <w:rsid w:val="007A1CA2"/>
    <w:rsid w:val="007A2A65"/>
    <w:rsid w:val="007A4759"/>
    <w:rsid w:val="007A7ECF"/>
    <w:rsid w:val="007B0D55"/>
    <w:rsid w:val="007B2F5C"/>
    <w:rsid w:val="007C0029"/>
    <w:rsid w:val="007C5734"/>
    <w:rsid w:val="007C6C87"/>
    <w:rsid w:val="007D34BA"/>
    <w:rsid w:val="007E0004"/>
    <w:rsid w:val="007E2807"/>
    <w:rsid w:val="00805A57"/>
    <w:rsid w:val="008147F9"/>
    <w:rsid w:val="00817ED4"/>
    <w:rsid w:val="00846C02"/>
    <w:rsid w:val="00847995"/>
    <w:rsid w:val="00851155"/>
    <w:rsid w:val="00853CE1"/>
    <w:rsid w:val="008547E3"/>
    <w:rsid w:val="008556D3"/>
    <w:rsid w:val="00857349"/>
    <w:rsid w:val="00870CF9"/>
    <w:rsid w:val="00871397"/>
    <w:rsid w:val="00881280"/>
    <w:rsid w:val="008B5408"/>
    <w:rsid w:val="008D5214"/>
    <w:rsid w:val="008E1842"/>
    <w:rsid w:val="008E756D"/>
    <w:rsid w:val="008F365B"/>
    <w:rsid w:val="008F641D"/>
    <w:rsid w:val="009000BF"/>
    <w:rsid w:val="00900DCE"/>
    <w:rsid w:val="00901BEA"/>
    <w:rsid w:val="00907962"/>
    <w:rsid w:val="00922217"/>
    <w:rsid w:val="00925BAF"/>
    <w:rsid w:val="00935F36"/>
    <w:rsid w:val="009431E5"/>
    <w:rsid w:val="00950801"/>
    <w:rsid w:val="00954B4C"/>
    <w:rsid w:val="00955722"/>
    <w:rsid w:val="00956982"/>
    <w:rsid w:val="00960E28"/>
    <w:rsid w:val="009846C6"/>
    <w:rsid w:val="009909A1"/>
    <w:rsid w:val="00994491"/>
    <w:rsid w:val="00995242"/>
    <w:rsid w:val="009A31DA"/>
    <w:rsid w:val="009B0745"/>
    <w:rsid w:val="009B709D"/>
    <w:rsid w:val="009B70B5"/>
    <w:rsid w:val="009B7B93"/>
    <w:rsid w:val="009C5A45"/>
    <w:rsid w:val="009C76C8"/>
    <w:rsid w:val="009C793F"/>
    <w:rsid w:val="009D1A85"/>
    <w:rsid w:val="009D33E3"/>
    <w:rsid w:val="009D584B"/>
    <w:rsid w:val="009D621B"/>
    <w:rsid w:val="009E5B1F"/>
    <w:rsid w:val="009F40A2"/>
    <w:rsid w:val="00A109C8"/>
    <w:rsid w:val="00A21A08"/>
    <w:rsid w:val="00A24268"/>
    <w:rsid w:val="00A36697"/>
    <w:rsid w:val="00A6564E"/>
    <w:rsid w:val="00A8414B"/>
    <w:rsid w:val="00A850D7"/>
    <w:rsid w:val="00AA2D70"/>
    <w:rsid w:val="00AA76E2"/>
    <w:rsid w:val="00AB3556"/>
    <w:rsid w:val="00AB5B2E"/>
    <w:rsid w:val="00AB614F"/>
    <w:rsid w:val="00AB75D4"/>
    <w:rsid w:val="00AC1C74"/>
    <w:rsid w:val="00AD0FE6"/>
    <w:rsid w:val="00AD4B25"/>
    <w:rsid w:val="00AE2868"/>
    <w:rsid w:val="00AE2DDE"/>
    <w:rsid w:val="00AF2D65"/>
    <w:rsid w:val="00B003A1"/>
    <w:rsid w:val="00B24AE2"/>
    <w:rsid w:val="00B318C7"/>
    <w:rsid w:val="00B3461B"/>
    <w:rsid w:val="00B44D17"/>
    <w:rsid w:val="00B57049"/>
    <w:rsid w:val="00B64DB8"/>
    <w:rsid w:val="00B65A59"/>
    <w:rsid w:val="00B670D3"/>
    <w:rsid w:val="00B759CD"/>
    <w:rsid w:val="00B80775"/>
    <w:rsid w:val="00B82A37"/>
    <w:rsid w:val="00B833BF"/>
    <w:rsid w:val="00B85301"/>
    <w:rsid w:val="00BA5D34"/>
    <w:rsid w:val="00BA715F"/>
    <w:rsid w:val="00BC7347"/>
    <w:rsid w:val="00BE261D"/>
    <w:rsid w:val="00BF40C2"/>
    <w:rsid w:val="00BF7648"/>
    <w:rsid w:val="00C01A8F"/>
    <w:rsid w:val="00C06297"/>
    <w:rsid w:val="00C17F87"/>
    <w:rsid w:val="00C4197F"/>
    <w:rsid w:val="00C62A22"/>
    <w:rsid w:val="00C6718B"/>
    <w:rsid w:val="00C67B0A"/>
    <w:rsid w:val="00C72663"/>
    <w:rsid w:val="00C73336"/>
    <w:rsid w:val="00C73699"/>
    <w:rsid w:val="00C84E0E"/>
    <w:rsid w:val="00C913C5"/>
    <w:rsid w:val="00CA20F4"/>
    <w:rsid w:val="00CA3D84"/>
    <w:rsid w:val="00CA4B2C"/>
    <w:rsid w:val="00CA4CCF"/>
    <w:rsid w:val="00CB1543"/>
    <w:rsid w:val="00CC3B20"/>
    <w:rsid w:val="00CC4302"/>
    <w:rsid w:val="00CD5494"/>
    <w:rsid w:val="00CE245B"/>
    <w:rsid w:val="00CE4D9A"/>
    <w:rsid w:val="00CE6014"/>
    <w:rsid w:val="00CE71D9"/>
    <w:rsid w:val="00D11DED"/>
    <w:rsid w:val="00D169F5"/>
    <w:rsid w:val="00D17638"/>
    <w:rsid w:val="00D22015"/>
    <w:rsid w:val="00D26FD3"/>
    <w:rsid w:val="00D71FCC"/>
    <w:rsid w:val="00D83795"/>
    <w:rsid w:val="00D85BB2"/>
    <w:rsid w:val="00D90BB2"/>
    <w:rsid w:val="00D9603C"/>
    <w:rsid w:val="00DA3CC4"/>
    <w:rsid w:val="00DA3E5C"/>
    <w:rsid w:val="00DA7198"/>
    <w:rsid w:val="00DA72BA"/>
    <w:rsid w:val="00DC258E"/>
    <w:rsid w:val="00DD07A7"/>
    <w:rsid w:val="00DD1A9F"/>
    <w:rsid w:val="00E06158"/>
    <w:rsid w:val="00E07404"/>
    <w:rsid w:val="00E12756"/>
    <w:rsid w:val="00E13FC2"/>
    <w:rsid w:val="00E15669"/>
    <w:rsid w:val="00E212F4"/>
    <w:rsid w:val="00E25418"/>
    <w:rsid w:val="00E26B08"/>
    <w:rsid w:val="00E33496"/>
    <w:rsid w:val="00E502F2"/>
    <w:rsid w:val="00E62F18"/>
    <w:rsid w:val="00E71F07"/>
    <w:rsid w:val="00E8252B"/>
    <w:rsid w:val="00E86FB1"/>
    <w:rsid w:val="00E95855"/>
    <w:rsid w:val="00EA389E"/>
    <w:rsid w:val="00EA4A12"/>
    <w:rsid w:val="00EA58B6"/>
    <w:rsid w:val="00EA5A3E"/>
    <w:rsid w:val="00EA5B5A"/>
    <w:rsid w:val="00EB4AF1"/>
    <w:rsid w:val="00EB544C"/>
    <w:rsid w:val="00EB6951"/>
    <w:rsid w:val="00EB7041"/>
    <w:rsid w:val="00ED27D2"/>
    <w:rsid w:val="00ED6991"/>
    <w:rsid w:val="00EE0839"/>
    <w:rsid w:val="00EE782F"/>
    <w:rsid w:val="00F04CB1"/>
    <w:rsid w:val="00F12C9D"/>
    <w:rsid w:val="00F17E39"/>
    <w:rsid w:val="00F341C5"/>
    <w:rsid w:val="00F366B3"/>
    <w:rsid w:val="00F47189"/>
    <w:rsid w:val="00F612C5"/>
    <w:rsid w:val="00F70922"/>
    <w:rsid w:val="00F84955"/>
    <w:rsid w:val="00F9092D"/>
    <w:rsid w:val="00FA4BA3"/>
    <w:rsid w:val="00FA6B1C"/>
    <w:rsid w:val="00FA75B7"/>
    <w:rsid w:val="00FD40F1"/>
    <w:rsid w:val="00FE0A21"/>
    <w:rsid w:val="00FE484C"/>
    <w:rsid w:val="00FF047B"/>
    <w:rsid w:val="00FF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D70"/>
    <w:pPr>
      <w:spacing w:before="240" w:after="12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2D70"/>
    <w:p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2D70"/>
    <w:pPr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755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55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55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55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55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55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2D70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2D70"/>
    <w:rPr>
      <w:rFonts w:asciiTheme="majorHAnsi" w:eastAsiaTheme="majorEastAsia" w:hAnsiTheme="majorHAnsi" w:cstheme="majorBidi"/>
      <w:b/>
      <w:bCs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2D70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55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55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55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557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557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55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7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574"/>
  </w:style>
  <w:style w:type="paragraph" w:styleId="Fuzeile">
    <w:name w:val="footer"/>
    <w:basedOn w:val="Standard"/>
    <w:link w:val="FuzeileZchn"/>
    <w:uiPriority w:val="99"/>
    <w:unhideWhenUsed/>
    <w:rsid w:val="0037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57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574"/>
    <w:rPr>
      <w:rFonts w:ascii="Tahoma" w:hAnsi="Tahoma" w:cs="Tahoma"/>
      <w:sz w:val="16"/>
      <w:szCs w:val="16"/>
    </w:rPr>
  </w:style>
  <w:style w:type="paragraph" w:customStyle="1" w:styleId="Letter-footer">
    <w:name w:val="Letter-footer"/>
    <w:basedOn w:val="Fuzeile"/>
    <w:rsid w:val="00375574"/>
    <w:pPr>
      <w:tabs>
        <w:tab w:val="clear" w:pos="4513"/>
        <w:tab w:val="clear" w:pos="9026"/>
        <w:tab w:val="left" w:pos="5400"/>
        <w:tab w:val="left" w:pos="7440"/>
      </w:tabs>
    </w:pPr>
    <w:rPr>
      <w:rFonts w:ascii="Times New Roman" w:eastAsia="Times New Roman" w:hAnsi="Times New Roman" w:cs="Times New Roman"/>
      <w:sz w:val="18"/>
      <w:szCs w:val="18"/>
      <w:lang w:val="da-DK"/>
    </w:rPr>
  </w:style>
  <w:style w:type="character" w:styleId="Seitenzahl">
    <w:name w:val="page number"/>
    <w:basedOn w:val="Absatz-Standardschriftart"/>
    <w:rsid w:val="00375574"/>
  </w:style>
  <w:style w:type="paragraph" w:styleId="Titel">
    <w:name w:val="Title"/>
    <w:basedOn w:val="Standard"/>
    <w:next w:val="Standard"/>
    <w:link w:val="TitelZchn"/>
    <w:uiPriority w:val="10"/>
    <w:qFormat/>
    <w:rsid w:val="003755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55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55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55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375574"/>
    <w:rPr>
      <w:b/>
      <w:bCs/>
    </w:rPr>
  </w:style>
  <w:style w:type="character" w:styleId="Hervorhebung">
    <w:name w:val="Emphasis"/>
    <w:uiPriority w:val="20"/>
    <w:qFormat/>
    <w:rsid w:val="003755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37557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7557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75574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7557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55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5574"/>
    <w:rPr>
      <w:b/>
      <w:bCs/>
      <w:i/>
      <w:iCs/>
    </w:rPr>
  </w:style>
  <w:style w:type="character" w:styleId="SchwacheHervorhebung">
    <w:name w:val="Subtle Emphasis"/>
    <w:uiPriority w:val="19"/>
    <w:qFormat/>
    <w:rsid w:val="00375574"/>
    <w:rPr>
      <w:i/>
      <w:iCs/>
    </w:rPr>
  </w:style>
  <w:style w:type="character" w:styleId="IntensiveHervorhebung">
    <w:name w:val="Intense Emphasis"/>
    <w:uiPriority w:val="21"/>
    <w:qFormat/>
    <w:rsid w:val="00375574"/>
    <w:rPr>
      <w:b/>
      <w:bCs/>
    </w:rPr>
  </w:style>
  <w:style w:type="character" w:styleId="SchwacherVerweis">
    <w:name w:val="Subtle Reference"/>
    <w:uiPriority w:val="31"/>
    <w:qFormat/>
    <w:rsid w:val="00375574"/>
    <w:rPr>
      <w:smallCaps/>
    </w:rPr>
  </w:style>
  <w:style w:type="character" w:styleId="IntensiverVerweis">
    <w:name w:val="Intense Reference"/>
    <w:uiPriority w:val="32"/>
    <w:qFormat/>
    <w:rsid w:val="00375574"/>
    <w:rPr>
      <w:smallCaps/>
      <w:spacing w:val="5"/>
      <w:u w:val="single"/>
    </w:rPr>
  </w:style>
  <w:style w:type="character" w:styleId="Buchtitel">
    <w:name w:val="Book Title"/>
    <w:uiPriority w:val="33"/>
    <w:qFormat/>
    <w:rsid w:val="0037557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75574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60CBB"/>
    <w:pPr>
      <w:spacing w:after="0"/>
    </w:pPr>
    <w:rPr>
      <w:b/>
      <w:bCs/>
      <w:smallCaps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75574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Absatz-Standardschriftart"/>
    <w:uiPriority w:val="99"/>
    <w:unhideWhenUsed/>
    <w:rsid w:val="00660CBB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C4302"/>
    <w:pPr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CC4302"/>
    <w:pPr>
      <w:spacing w:after="0"/>
    </w:pPr>
  </w:style>
  <w:style w:type="table" w:styleId="Tabellenraster">
    <w:name w:val="Table Grid"/>
    <w:basedOn w:val="NormaleTabelle"/>
    <w:uiPriority w:val="59"/>
    <w:rsid w:val="00AA76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2">
    <w:name w:val="Light List Accent 2"/>
    <w:basedOn w:val="NormaleTabelle"/>
    <w:uiPriority w:val="61"/>
    <w:rsid w:val="00AA76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4">
    <w:name w:val="Light List Accent 4"/>
    <w:basedOn w:val="NormaleTabelle"/>
    <w:uiPriority w:val="61"/>
    <w:rsid w:val="004A6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D90BB2"/>
    <w:pPr>
      <w:spacing w:before="120" w:after="12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NormaleTabelle"/>
    <w:uiPriority w:val="61"/>
    <w:rsid w:val="00EE08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AE2DD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E2DDE"/>
    <w:rPr>
      <w:sz w:val="20"/>
      <w:szCs w:val="20"/>
      <w:lang w:val="en-GB"/>
    </w:rPr>
  </w:style>
  <w:style w:type="character" w:styleId="Endnotenzeichen">
    <w:name w:val="endnote reference"/>
    <w:basedOn w:val="Absatz-Standardschriftart"/>
    <w:uiPriority w:val="99"/>
    <w:semiHidden/>
    <w:unhideWhenUsed/>
    <w:rsid w:val="00AE2DDE"/>
    <w:rPr>
      <w:vertAlign w:val="superscript"/>
    </w:rPr>
  </w:style>
  <w:style w:type="table" w:customStyle="1" w:styleId="LightList-Accent12">
    <w:name w:val="Light List - Accent 12"/>
    <w:basedOn w:val="NormaleTabelle"/>
    <w:uiPriority w:val="61"/>
    <w:rsid w:val="00261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D70"/>
    <w:pPr>
      <w:spacing w:before="240" w:after="12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2D70"/>
    <w:p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2D70"/>
    <w:pPr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755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55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55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55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55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55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2D70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2D70"/>
    <w:rPr>
      <w:rFonts w:asciiTheme="majorHAnsi" w:eastAsiaTheme="majorEastAsia" w:hAnsiTheme="majorHAnsi" w:cstheme="majorBidi"/>
      <w:b/>
      <w:bCs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2D70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55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55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55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557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557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55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7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574"/>
  </w:style>
  <w:style w:type="paragraph" w:styleId="Fuzeile">
    <w:name w:val="footer"/>
    <w:basedOn w:val="Standard"/>
    <w:link w:val="FuzeileZchn"/>
    <w:uiPriority w:val="99"/>
    <w:unhideWhenUsed/>
    <w:rsid w:val="0037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57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574"/>
    <w:rPr>
      <w:rFonts w:ascii="Tahoma" w:hAnsi="Tahoma" w:cs="Tahoma"/>
      <w:sz w:val="16"/>
      <w:szCs w:val="16"/>
    </w:rPr>
  </w:style>
  <w:style w:type="paragraph" w:customStyle="1" w:styleId="Letter-footer">
    <w:name w:val="Letter-footer"/>
    <w:basedOn w:val="Fuzeile"/>
    <w:rsid w:val="00375574"/>
    <w:pPr>
      <w:tabs>
        <w:tab w:val="clear" w:pos="4513"/>
        <w:tab w:val="clear" w:pos="9026"/>
        <w:tab w:val="left" w:pos="5400"/>
        <w:tab w:val="left" w:pos="7440"/>
      </w:tabs>
    </w:pPr>
    <w:rPr>
      <w:rFonts w:ascii="Times New Roman" w:eastAsia="Times New Roman" w:hAnsi="Times New Roman" w:cs="Times New Roman"/>
      <w:sz w:val="18"/>
      <w:szCs w:val="18"/>
      <w:lang w:val="da-DK"/>
    </w:rPr>
  </w:style>
  <w:style w:type="character" w:styleId="Seitenzahl">
    <w:name w:val="page number"/>
    <w:basedOn w:val="Absatz-Standardschriftart"/>
    <w:rsid w:val="00375574"/>
  </w:style>
  <w:style w:type="paragraph" w:styleId="Titel">
    <w:name w:val="Title"/>
    <w:basedOn w:val="Standard"/>
    <w:next w:val="Standard"/>
    <w:link w:val="TitelZchn"/>
    <w:uiPriority w:val="10"/>
    <w:qFormat/>
    <w:rsid w:val="003755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55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55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55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375574"/>
    <w:rPr>
      <w:b/>
      <w:bCs/>
    </w:rPr>
  </w:style>
  <w:style w:type="character" w:styleId="Hervorhebung">
    <w:name w:val="Emphasis"/>
    <w:uiPriority w:val="20"/>
    <w:qFormat/>
    <w:rsid w:val="003755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37557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7557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75574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7557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55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5574"/>
    <w:rPr>
      <w:b/>
      <w:bCs/>
      <w:i/>
      <w:iCs/>
    </w:rPr>
  </w:style>
  <w:style w:type="character" w:styleId="SchwacheHervorhebung">
    <w:name w:val="Subtle Emphasis"/>
    <w:uiPriority w:val="19"/>
    <w:qFormat/>
    <w:rsid w:val="00375574"/>
    <w:rPr>
      <w:i/>
      <w:iCs/>
    </w:rPr>
  </w:style>
  <w:style w:type="character" w:styleId="IntensiveHervorhebung">
    <w:name w:val="Intense Emphasis"/>
    <w:uiPriority w:val="21"/>
    <w:qFormat/>
    <w:rsid w:val="00375574"/>
    <w:rPr>
      <w:b/>
      <w:bCs/>
    </w:rPr>
  </w:style>
  <w:style w:type="character" w:styleId="SchwacherVerweis">
    <w:name w:val="Subtle Reference"/>
    <w:uiPriority w:val="31"/>
    <w:qFormat/>
    <w:rsid w:val="00375574"/>
    <w:rPr>
      <w:smallCaps/>
    </w:rPr>
  </w:style>
  <w:style w:type="character" w:styleId="IntensiverVerweis">
    <w:name w:val="Intense Reference"/>
    <w:uiPriority w:val="32"/>
    <w:qFormat/>
    <w:rsid w:val="00375574"/>
    <w:rPr>
      <w:smallCaps/>
      <w:spacing w:val="5"/>
      <w:u w:val="single"/>
    </w:rPr>
  </w:style>
  <w:style w:type="character" w:styleId="Buchtitel">
    <w:name w:val="Book Title"/>
    <w:uiPriority w:val="33"/>
    <w:qFormat/>
    <w:rsid w:val="0037557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75574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60CBB"/>
    <w:pPr>
      <w:spacing w:after="0"/>
    </w:pPr>
    <w:rPr>
      <w:b/>
      <w:bCs/>
      <w:smallCaps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75574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Absatz-Standardschriftart"/>
    <w:uiPriority w:val="99"/>
    <w:unhideWhenUsed/>
    <w:rsid w:val="00660CBB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C4302"/>
    <w:pPr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CC4302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CC4302"/>
    <w:pPr>
      <w:spacing w:after="0"/>
    </w:pPr>
  </w:style>
  <w:style w:type="table" w:styleId="Tabellenraster">
    <w:name w:val="Table Grid"/>
    <w:basedOn w:val="NormaleTabelle"/>
    <w:uiPriority w:val="59"/>
    <w:rsid w:val="00AA76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2">
    <w:name w:val="Light List Accent 2"/>
    <w:basedOn w:val="NormaleTabelle"/>
    <w:uiPriority w:val="61"/>
    <w:rsid w:val="00AA76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4">
    <w:name w:val="Light List Accent 4"/>
    <w:basedOn w:val="NormaleTabelle"/>
    <w:uiPriority w:val="61"/>
    <w:rsid w:val="004A6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D90BB2"/>
    <w:pPr>
      <w:spacing w:before="120" w:after="12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NormaleTabelle"/>
    <w:uiPriority w:val="61"/>
    <w:rsid w:val="00EE08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AE2DD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E2DDE"/>
    <w:rPr>
      <w:sz w:val="20"/>
      <w:szCs w:val="20"/>
      <w:lang w:val="en-GB"/>
    </w:rPr>
  </w:style>
  <w:style w:type="character" w:styleId="Endnotenzeichen">
    <w:name w:val="endnote reference"/>
    <w:basedOn w:val="Absatz-Standardschriftart"/>
    <w:uiPriority w:val="99"/>
    <w:semiHidden/>
    <w:unhideWhenUsed/>
    <w:rsid w:val="00AE2DDE"/>
    <w:rPr>
      <w:vertAlign w:val="superscript"/>
    </w:rPr>
  </w:style>
  <w:style w:type="table" w:customStyle="1" w:styleId="LightList-Accent12">
    <w:name w:val="Light List - Accent 12"/>
    <w:basedOn w:val="NormaleTabelle"/>
    <w:uiPriority w:val="61"/>
    <w:rsid w:val="00261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f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F5793-BEB0-4C1A-BA7A-91BA6BF50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219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Sitecore Performance Support  - Summary</vt:lpstr>
      <vt:lpstr/>
    </vt:vector>
  </TitlesOfParts>
  <Company>Sitecore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Sitecore Performance Support  - Summary</dc:title>
  <dc:creator>dvs@sitecore.net</dc:creator>
  <cp:lastModifiedBy>David Stöger</cp:lastModifiedBy>
  <cp:revision>82</cp:revision>
  <cp:lastPrinted>2011-12-21T16:05:00Z</cp:lastPrinted>
  <dcterms:created xsi:type="dcterms:W3CDTF">2011-06-13T09:02:00Z</dcterms:created>
  <dcterms:modified xsi:type="dcterms:W3CDTF">2012-02-27T09:43:00Z</dcterms:modified>
</cp:coreProperties>
</file>